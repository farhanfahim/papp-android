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FCD" w:rsidRDefault="00BC30BE">
      <w:pPr>
        <w:pStyle w:val="Title"/>
        <w:jc w:val="right"/>
      </w:pPr>
      <w:r>
        <w:t>Employee Health Screen</w:t>
      </w:r>
    </w:p>
    <w:p w:rsidR="00282FCD" w:rsidRDefault="00BC30BE">
      <w:pPr>
        <w:pStyle w:val="Title"/>
        <w:jc w:val="right"/>
      </w:pPr>
      <w:r>
        <w:t>Software Requirements Specification</w:t>
      </w:r>
    </w:p>
    <w:p w:rsidR="00282FCD" w:rsidRDefault="00282FCD">
      <w:pPr>
        <w:pStyle w:val="Title"/>
        <w:jc w:val="right"/>
      </w:pPr>
    </w:p>
    <w:p w:rsidR="00282FCD" w:rsidRDefault="00667079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82FCD" w:rsidRDefault="00282FCD">
      <w:pPr>
        <w:pStyle w:val="Title"/>
        <w:rPr>
          <w:sz w:val="28"/>
        </w:rPr>
      </w:pPr>
    </w:p>
    <w:p w:rsidR="00282FCD" w:rsidRDefault="00282FCD"/>
    <w:p w:rsidR="00282FCD" w:rsidRDefault="00667079">
      <w:pPr>
        <w:pStyle w:val="InfoBlue"/>
      </w:pPr>
      <w:r>
        <w:t xml:space="preserve"> </w:t>
      </w:r>
    </w:p>
    <w:p w:rsidR="00282FCD" w:rsidRDefault="00282FCD">
      <w:pPr>
        <w:sectPr w:rsidR="00282FCD">
          <w:headerReference w:type="default" r:id="rId8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282FCD" w:rsidRDefault="00D937CC">
      <w:pPr>
        <w:pStyle w:val="Title"/>
      </w:pPr>
      <w:r>
        <w:lastRenderedPageBreak/>
        <w:t xml:space="preserve">Document </w:t>
      </w:r>
      <w:r w:rsidR="006C350A">
        <w:t>Sign-Off</w:t>
      </w:r>
    </w:p>
    <w:p w:rsidR="00282FCD" w:rsidRDefault="00282FCD"/>
    <w:p w:rsidR="00756443" w:rsidRDefault="00756443" w:rsidP="00756443">
      <w:pPr>
        <w:pStyle w:val="Title"/>
        <w:tabs>
          <w:tab w:val="left" w:pos="817"/>
        </w:tabs>
        <w:jc w:val="left"/>
      </w:pPr>
      <w:r>
        <w:tab/>
      </w:r>
    </w:p>
    <w:tbl>
      <w:tblPr>
        <w:tblStyle w:val="TableGrid"/>
        <w:tblW w:w="9540" w:type="dxa"/>
        <w:jc w:val="center"/>
        <w:tblLook w:val="04A0" w:firstRow="1" w:lastRow="0" w:firstColumn="1" w:lastColumn="0" w:noHBand="0" w:noVBand="1"/>
      </w:tblPr>
      <w:tblGrid>
        <w:gridCol w:w="4050"/>
        <w:gridCol w:w="2610"/>
        <w:gridCol w:w="2880"/>
      </w:tblGrid>
      <w:tr w:rsidR="00C30695" w:rsidTr="00C30695">
        <w:trPr>
          <w:jc w:val="center"/>
        </w:trPr>
        <w:tc>
          <w:tcPr>
            <w:tcW w:w="4050" w:type="dxa"/>
          </w:tcPr>
          <w:p w:rsidR="00C30695" w:rsidRPr="00FA7434" w:rsidRDefault="00C30695" w:rsidP="00756443">
            <w:pPr>
              <w:pStyle w:val="Title"/>
              <w:tabs>
                <w:tab w:val="left" w:pos="817"/>
              </w:tabs>
              <w:jc w:val="left"/>
              <w:rPr>
                <w:sz w:val="24"/>
                <w:szCs w:val="24"/>
              </w:rPr>
            </w:pPr>
            <w:r w:rsidRPr="00FA7434">
              <w:rPr>
                <w:sz w:val="24"/>
                <w:szCs w:val="24"/>
              </w:rPr>
              <w:t>Name</w:t>
            </w:r>
          </w:p>
        </w:tc>
        <w:tc>
          <w:tcPr>
            <w:tcW w:w="2610" w:type="dxa"/>
          </w:tcPr>
          <w:p w:rsidR="00C30695" w:rsidRPr="00FA7434" w:rsidRDefault="00C30695" w:rsidP="00756443">
            <w:pPr>
              <w:pStyle w:val="Title"/>
              <w:tabs>
                <w:tab w:val="left" w:pos="817"/>
              </w:tabs>
              <w:jc w:val="left"/>
              <w:rPr>
                <w:sz w:val="24"/>
                <w:szCs w:val="24"/>
              </w:rPr>
            </w:pPr>
            <w:r w:rsidRPr="00FA7434">
              <w:rPr>
                <w:sz w:val="24"/>
                <w:szCs w:val="24"/>
              </w:rPr>
              <w:t>Sign</w:t>
            </w:r>
          </w:p>
        </w:tc>
        <w:tc>
          <w:tcPr>
            <w:tcW w:w="2880" w:type="dxa"/>
          </w:tcPr>
          <w:p w:rsidR="00C30695" w:rsidRPr="00FA7434" w:rsidRDefault="00C30695" w:rsidP="00756443">
            <w:pPr>
              <w:pStyle w:val="Title"/>
              <w:tabs>
                <w:tab w:val="left" w:pos="817"/>
              </w:tabs>
              <w:jc w:val="left"/>
              <w:rPr>
                <w:sz w:val="24"/>
                <w:szCs w:val="24"/>
              </w:rPr>
            </w:pPr>
            <w:r w:rsidRPr="00FA7434">
              <w:rPr>
                <w:sz w:val="24"/>
                <w:szCs w:val="24"/>
              </w:rPr>
              <w:t>Sign-off Date</w:t>
            </w:r>
          </w:p>
        </w:tc>
      </w:tr>
      <w:tr w:rsidR="00EF785C" w:rsidTr="00C30695">
        <w:trPr>
          <w:trHeight w:val="890"/>
          <w:jc w:val="center"/>
        </w:trPr>
        <w:tc>
          <w:tcPr>
            <w:tcW w:w="4050" w:type="dxa"/>
            <w:vAlign w:val="center"/>
          </w:tcPr>
          <w:p w:rsidR="00EF785C" w:rsidRPr="00FA7434" w:rsidRDefault="00EF785C" w:rsidP="00C30695">
            <w:pPr>
              <w:pStyle w:val="Title"/>
              <w:tabs>
                <w:tab w:val="left" w:pos="817"/>
              </w:tabs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Shehreen Ali</w:t>
            </w:r>
          </w:p>
        </w:tc>
        <w:tc>
          <w:tcPr>
            <w:tcW w:w="2610" w:type="dxa"/>
            <w:vAlign w:val="center"/>
          </w:tcPr>
          <w:p w:rsidR="00EF785C" w:rsidRPr="00FA7434" w:rsidRDefault="00EF785C" w:rsidP="00C30695">
            <w:pPr>
              <w:pStyle w:val="Title"/>
              <w:tabs>
                <w:tab w:val="left" w:pos="817"/>
              </w:tabs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EF785C" w:rsidRPr="00FA7434" w:rsidRDefault="00EF785C" w:rsidP="00C30695">
            <w:pPr>
              <w:pStyle w:val="Title"/>
              <w:tabs>
                <w:tab w:val="left" w:pos="817"/>
              </w:tabs>
              <w:jc w:val="left"/>
              <w:rPr>
                <w:b w:val="0"/>
                <w:sz w:val="24"/>
                <w:szCs w:val="24"/>
              </w:rPr>
            </w:pPr>
          </w:p>
        </w:tc>
      </w:tr>
      <w:tr w:rsidR="00C30695" w:rsidTr="00C30695">
        <w:trPr>
          <w:trHeight w:val="890"/>
          <w:jc w:val="center"/>
        </w:trPr>
        <w:tc>
          <w:tcPr>
            <w:tcW w:w="4050" w:type="dxa"/>
            <w:vAlign w:val="center"/>
          </w:tcPr>
          <w:p w:rsidR="00C30695" w:rsidRPr="00FA7434" w:rsidRDefault="00C30695" w:rsidP="00C30695">
            <w:pPr>
              <w:pStyle w:val="Title"/>
              <w:tabs>
                <w:tab w:val="left" w:pos="817"/>
              </w:tabs>
              <w:jc w:val="left"/>
              <w:rPr>
                <w:b w:val="0"/>
                <w:sz w:val="24"/>
                <w:szCs w:val="24"/>
              </w:rPr>
            </w:pPr>
            <w:r w:rsidRPr="00FA7434">
              <w:rPr>
                <w:b w:val="0"/>
                <w:sz w:val="24"/>
                <w:szCs w:val="24"/>
              </w:rPr>
              <w:t>Dr. Unab Khan</w:t>
            </w:r>
          </w:p>
        </w:tc>
        <w:tc>
          <w:tcPr>
            <w:tcW w:w="2610" w:type="dxa"/>
            <w:vAlign w:val="center"/>
          </w:tcPr>
          <w:p w:rsidR="00C30695" w:rsidRPr="00FA7434" w:rsidRDefault="00C30695" w:rsidP="00C30695">
            <w:pPr>
              <w:pStyle w:val="Title"/>
              <w:tabs>
                <w:tab w:val="left" w:pos="817"/>
              </w:tabs>
              <w:jc w:val="left"/>
              <w:rPr>
                <w:b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80" w:type="dxa"/>
            <w:vAlign w:val="center"/>
          </w:tcPr>
          <w:p w:rsidR="00C30695" w:rsidRPr="00FA7434" w:rsidRDefault="00C30695" w:rsidP="00C30695">
            <w:pPr>
              <w:pStyle w:val="Title"/>
              <w:tabs>
                <w:tab w:val="left" w:pos="817"/>
              </w:tabs>
              <w:jc w:val="left"/>
              <w:rPr>
                <w:b w:val="0"/>
                <w:sz w:val="24"/>
                <w:szCs w:val="24"/>
              </w:rPr>
            </w:pPr>
          </w:p>
        </w:tc>
      </w:tr>
      <w:tr w:rsidR="001938B3" w:rsidTr="00C30695">
        <w:trPr>
          <w:trHeight w:val="890"/>
          <w:jc w:val="center"/>
        </w:trPr>
        <w:tc>
          <w:tcPr>
            <w:tcW w:w="4050" w:type="dxa"/>
            <w:vAlign w:val="center"/>
          </w:tcPr>
          <w:p w:rsidR="001938B3" w:rsidRPr="00FA7434" w:rsidRDefault="001938B3" w:rsidP="00C30695">
            <w:pPr>
              <w:pStyle w:val="Title"/>
              <w:tabs>
                <w:tab w:val="left" w:pos="817"/>
              </w:tabs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1938B3" w:rsidRPr="00FA7434" w:rsidRDefault="001938B3" w:rsidP="00C30695">
            <w:pPr>
              <w:pStyle w:val="Title"/>
              <w:tabs>
                <w:tab w:val="left" w:pos="817"/>
              </w:tabs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1938B3" w:rsidRPr="00FA7434" w:rsidRDefault="001938B3" w:rsidP="00C30695">
            <w:pPr>
              <w:pStyle w:val="Title"/>
              <w:tabs>
                <w:tab w:val="left" w:pos="817"/>
              </w:tabs>
              <w:jc w:val="left"/>
              <w:rPr>
                <w:b w:val="0"/>
                <w:sz w:val="24"/>
                <w:szCs w:val="24"/>
              </w:rPr>
            </w:pPr>
          </w:p>
        </w:tc>
      </w:tr>
    </w:tbl>
    <w:p w:rsidR="00756443" w:rsidRDefault="00756443" w:rsidP="00756443">
      <w:pPr>
        <w:pStyle w:val="Title"/>
        <w:tabs>
          <w:tab w:val="left" w:pos="817"/>
        </w:tabs>
        <w:jc w:val="left"/>
      </w:pPr>
    </w:p>
    <w:p w:rsidR="00282FCD" w:rsidRDefault="00667079">
      <w:pPr>
        <w:pStyle w:val="Title"/>
      </w:pPr>
      <w:r w:rsidRPr="00756443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0595281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937CC" w:rsidRDefault="00D937CC">
          <w:pPr>
            <w:pStyle w:val="TOCHeading"/>
          </w:pPr>
          <w:r>
            <w:t>Table of Contents</w:t>
          </w:r>
        </w:p>
        <w:p w:rsidR="00FA7434" w:rsidRDefault="00D937C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44085" w:history="1">
            <w:r w:rsidR="00FA7434" w:rsidRPr="00C856B0">
              <w:rPr>
                <w:rStyle w:val="Hyperlink"/>
                <w:noProof/>
              </w:rPr>
              <w:t>1.</w:t>
            </w:r>
            <w:r w:rsidR="00FA74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A7434" w:rsidRPr="00C856B0">
              <w:rPr>
                <w:rStyle w:val="Hyperlink"/>
                <w:noProof/>
              </w:rPr>
              <w:t>Introduction</w:t>
            </w:r>
            <w:r w:rsidR="00FA7434">
              <w:rPr>
                <w:noProof/>
                <w:webHidden/>
              </w:rPr>
              <w:tab/>
            </w:r>
            <w:r w:rsidR="00FA7434">
              <w:rPr>
                <w:noProof/>
                <w:webHidden/>
              </w:rPr>
              <w:fldChar w:fldCharType="begin"/>
            </w:r>
            <w:r w:rsidR="00FA7434">
              <w:rPr>
                <w:noProof/>
                <w:webHidden/>
              </w:rPr>
              <w:instrText xml:space="preserve"> PAGEREF _Toc515444085 \h </w:instrText>
            </w:r>
            <w:r w:rsidR="00FA7434">
              <w:rPr>
                <w:noProof/>
                <w:webHidden/>
              </w:rPr>
            </w:r>
            <w:r w:rsidR="00FA7434">
              <w:rPr>
                <w:noProof/>
                <w:webHidden/>
              </w:rPr>
              <w:fldChar w:fldCharType="separate"/>
            </w:r>
            <w:r w:rsidR="00FA7434">
              <w:rPr>
                <w:noProof/>
                <w:webHidden/>
              </w:rPr>
              <w:t>4</w:t>
            </w:r>
            <w:r w:rsidR="00FA7434">
              <w:rPr>
                <w:noProof/>
                <w:webHidden/>
              </w:rPr>
              <w:fldChar w:fldCharType="end"/>
            </w:r>
          </w:hyperlink>
        </w:p>
        <w:p w:rsidR="00FA7434" w:rsidRDefault="005E33E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4086" w:history="1">
            <w:r w:rsidR="00FA7434" w:rsidRPr="00C856B0">
              <w:rPr>
                <w:rStyle w:val="Hyperlink"/>
                <w:noProof/>
              </w:rPr>
              <w:t>2.</w:t>
            </w:r>
            <w:r w:rsidR="00FA74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A7434" w:rsidRPr="00C856B0">
              <w:rPr>
                <w:rStyle w:val="Hyperlink"/>
                <w:noProof/>
              </w:rPr>
              <w:t>Objective</w:t>
            </w:r>
            <w:r w:rsidR="00FA7434">
              <w:rPr>
                <w:noProof/>
                <w:webHidden/>
              </w:rPr>
              <w:tab/>
            </w:r>
            <w:r w:rsidR="00FA7434">
              <w:rPr>
                <w:noProof/>
                <w:webHidden/>
              </w:rPr>
              <w:fldChar w:fldCharType="begin"/>
            </w:r>
            <w:r w:rsidR="00FA7434">
              <w:rPr>
                <w:noProof/>
                <w:webHidden/>
              </w:rPr>
              <w:instrText xml:space="preserve"> PAGEREF _Toc515444086 \h </w:instrText>
            </w:r>
            <w:r w:rsidR="00FA7434">
              <w:rPr>
                <w:noProof/>
                <w:webHidden/>
              </w:rPr>
            </w:r>
            <w:r w:rsidR="00FA7434">
              <w:rPr>
                <w:noProof/>
                <w:webHidden/>
              </w:rPr>
              <w:fldChar w:fldCharType="separate"/>
            </w:r>
            <w:r w:rsidR="00FA7434">
              <w:rPr>
                <w:noProof/>
                <w:webHidden/>
              </w:rPr>
              <w:t>4</w:t>
            </w:r>
            <w:r w:rsidR="00FA7434">
              <w:rPr>
                <w:noProof/>
                <w:webHidden/>
              </w:rPr>
              <w:fldChar w:fldCharType="end"/>
            </w:r>
          </w:hyperlink>
        </w:p>
        <w:p w:rsidR="00FA7434" w:rsidRDefault="005E33E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4087" w:history="1">
            <w:r w:rsidR="00FA7434" w:rsidRPr="00C856B0">
              <w:rPr>
                <w:rStyle w:val="Hyperlink"/>
                <w:noProof/>
              </w:rPr>
              <w:t>3.</w:t>
            </w:r>
            <w:r w:rsidR="00FA74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A7434" w:rsidRPr="00C856B0">
              <w:rPr>
                <w:rStyle w:val="Hyperlink"/>
                <w:noProof/>
              </w:rPr>
              <w:t>Roles</w:t>
            </w:r>
            <w:r w:rsidR="00FA7434">
              <w:rPr>
                <w:noProof/>
                <w:webHidden/>
              </w:rPr>
              <w:tab/>
            </w:r>
            <w:r w:rsidR="00FA7434">
              <w:rPr>
                <w:noProof/>
                <w:webHidden/>
              </w:rPr>
              <w:fldChar w:fldCharType="begin"/>
            </w:r>
            <w:r w:rsidR="00FA7434">
              <w:rPr>
                <w:noProof/>
                <w:webHidden/>
              </w:rPr>
              <w:instrText xml:space="preserve"> PAGEREF _Toc515444087 \h </w:instrText>
            </w:r>
            <w:r w:rsidR="00FA7434">
              <w:rPr>
                <w:noProof/>
                <w:webHidden/>
              </w:rPr>
            </w:r>
            <w:r w:rsidR="00FA7434">
              <w:rPr>
                <w:noProof/>
                <w:webHidden/>
              </w:rPr>
              <w:fldChar w:fldCharType="separate"/>
            </w:r>
            <w:r w:rsidR="00FA7434">
              <w:rPr>
                <w:noProof/>
                <w:webHidden/>
              </w:rPr>
              <w:t>4</w:t>
            </w:r>
            <w:r w:rsidR="00FA7434">
              <w:rPr>
                <w:noProof/>
                <w:webHidden/>
              </w:rPr>
              <w:fldChar w:fldCharType="end"/>
            </w:r>
          </w:hyperlink>
        </w:p>
        <w:p w:rsidR="00FA7434" w:rsidRDefault="005E33E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4088" w:history="1">
            <w:r w:rsidR="00FA7434" w:rsidRPr="00C856B0">
              <w:rPr>
                <w:rStyle w:val="Hyperlink"/>
                <w:noProof/>
              </w:rPr>
              <w:t>4.</w:t>
            </w:r>
            <w:r w:rsidR="00FA74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A7434" w:rsidRPr="00C856B0">
              <w:rPr>
                <w:rStyle w:val="Hyperlink"/>
                <w:noProof/>
              </w:rPr>
              <w:t>Workflow</w:t>
            </w:r>
            <w:r w:rsidR="00FA7434">
              <w:rPr>
                <w:noProof/>
                <w:webHidden/>
              </w:rPr>
              <w:tab/>
            </w:r>
            <w:r w:rsidR="00FA7434">
              <w:rPr>
                <w:noProof/>
                <w:webHidden/>
              </w:rPr>
              <w:fldChar w:fldCharType="begin"/>
            </w:r>
            <w:r w:rsidR="00FA7434">
              <w:rPr>
                <w:noProof/>
                <w:webHidden/>
              </w:rPr>
              <w:instrText xml:space="preserve"> PAGEREF _Toc515444088 \h </w:instrText>
            </w:r>
            <w:r w:rsidR="00FA7434">
              <w:rPr>
                <w:noProof/>
                <w:webHidden/>
              </w:rPr>
            </w:r>
            <w:r w:rsidR="00FA7434">
              <w:rPr>
                <w:noProof/>
                <w:webHidden/>
              </w:rPr>
              <w:fldChar w:fldCharType="separate"/>
            </w:r>
            <w:r w:rsidR="00FA7434">
              <w:rPr>
                <w:noProof/>
                <w:webHidden/>
              </w:rPr>
              <w:t>4</w:t>
            </w:r>
            <w:r w:rsidR="00FA7434">
              <w:rPr>
                <w:noProof/>
                <w:webHidden/>
              </w:rPr>
              <w:fldChar w:fldCharType="end"/>
            </w:r>
          </w:hyperlink>
        </w:p>
        <w:p w:rsidR="00FA7434" w:rsidRDefault="005E33E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4089" w:history="1">
            <w:r w:rsidR="00FA7434" w:rsidRPr="00C856B0">
              <w:rPr>
                <w:rStyle w:val="Hyperlink"/>
                <w:noProof/>
              </w:rPr>
              <w:t>5.</w:t>
            </w:r>
            <w:r w:rsidR="00FA74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A7434" w:rsidRPr="00C856B0">
              <w:rPr>
                <w:rStyle w:val="Hyperlink"/>
                <w:noProof/>
              </w:rPr>
              <w:t>Technical Details</w:t>
            </w:r>
            <w:r w:rsidR="00FA7434">
              <w:rPr>
                <w:noProof/>
                <w:webHidden/>
              </w:rPr>
              <w:tab/>
            </w:r>
            <w:r w:rsidR="00FA7434">
              <w:rPr>
                <w:noProof/>
                <w:webHidden/>
              </w:rPr>
              <w:fldChar w:fldCharType="begin"/>
            </w:r>
            <w:r w:rsidR="00FA7434">
              <w:rPr>
                <w:noProof/>
                <w:webHidden/>
              </w:rPr>
              <w:instrText xml:space="preserve"> PAGEREF _Toc515444089 \h </w:instrText>
            </w:r>
            <w:r w:rsidR="00FA7434">
              <w:rPr>
                <w:noProof/>
                <w:webHidden/>
              </w:rPr>
            </w:r>
            <w:r w:rsidR="00FA7434">
              <w:rPr>
                <w:noProof/>
                <w:webHidden/>
              </w:rPr>
              <w:fldChar w:fldCharType="separate"/>
            </w:r>
            <w:r w:rsidR="00FA7434">
              <w:rPr>
                <w:noProof/>
                <w:webHidden/>
              </w:rPr>
              <w:t>5</w:t>
            </w:r>
            <w:r w:rsidR="00FA7434">
              <w:rPr>
                <w:noProof/>
                <w:webHidden/>
              </w:rPr>
              <w:fldChar w:fldCharType="end"/>
            </w:r>
          </w:hyperlink>
        </w:p>
        <w:p w:rsidR="00FA7434" w:rsidRDefault="005E33E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4090" w:history="1">
            <w:r w:rsidR="00FA7434" w:rsidRPr="00C856B0">
              <w:rPr>
                <w:rStyle w:val="Hyperlink"/>
                <w:noProof/>
              </w:rPr>
              <w:t>5.1</w:t>
            </w:r>
            <w:r w:rsidR="00FA74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A7434" w:rsidRPr="00C856B0">
              <w:rPr>
                <w:rStyle w:val="Hyperlink"/>
                <w:noProof/>
              </w:rPr>
              <w:t>Inputs</w:t>
            </w:r>
            <w:r w:rsidR="00FA7434">
              <w:rPr>
                <w:noProof/>
                <w:webHidden/>
              </w:rPr>
              <w:tab/>
            </w:r>
            <w:r w:rsidR="00FA7434">
              <w:rPr>
                <w:noProof/>
                <w:webHidden/>
              </w:rPr>
              <w:fldChar w:fldCharType="begin"/>
            </w:r>
            <w:r w:rsidR="00FA7434">
              <w:rPr>
                <w:noProof/>
                <w:webHidden/>
              </w:rPr>
              <w:instrText xml:space="preserve"> PAGEREF _Toc515444090 \h </w:instrText>
            </w:r>
            <w:r w:rsidR="00FA7434">
              <w:rPr>
                <w:noProof/>
                <w:webHidden/>
              </w:rPr>
            </w:r>
            <w:r w:rsidR="00FA7434">
              <w:rPr>
                <w:noProof/>
                <w:webHidden/>
              </w:rPr>
              <w:fldChar w:fldCharType="separate"/>
            </w:r>
            <w:r w:rsidR="00FA7434">
              <w:rPr>
                <w:noProof/>
                <w:webHidden/>
              </w:rPr>
              <w:t>5</w:t>
            </w:r>
            <w:r w:rsidR="00FA7434">
              <w:rPr>
                <w:noProof/>
                <w:webHidden/>
              </w:rPr>
              <w:fldChar w:fldCharType="end"/>
            </w:r>
          </w:hyperlink>
        </w:p>
        <w:p w:rsidR="00FA7434" w:rsidRDefault="005E33E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4091" w:history="1">
            <w:r w:rsidR="00FA7434" w:rsidRPr="00C856B0">
              <w:rPr>
                <w:rStyle w:val="Hyperlink"/>
                <w:noProof/>
              </w:rPr>
              <w:t>5.2</w:t>
            </w:r>
            <w:r w:rsidR="00FA74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A7434" w:rsidRPr="00C856B0">
              <w:rPr>
                <w:rStyle w:val="Hyperlink"/>
                <w:noProof/>
              </w:rPr>
              <w:t>Outputs</w:t>
            </w:r>
            <w:r w:rsidR="00FA7434">
              <w:rPr>
                <w:noProof/>
                <w:webHidden/>
              </w:rPr>
              <w:tab/>
            </w:r>
            <w:r w:rsidR="00FA7434">
              <w:rPr>
                <w:noProof/>
                <w:webHidden/>
              </w:rPr>
              <w:fldChar w:fldCharType="begin"/>
            </w:r>
            <w:r w:rsidR="00FA7434">
              <w:rPr>
                <w:noProof/>
                <w:webHidden/>
              </w:rPr>
              <w:instrText xml:space="preserve"> PAGEREF _Toc515444091 \h </w:instrText>
            </w:r>
            <w:r w:rsidR="00FA7434">
              <w:rPr>
                <w:noProof/>
                <w:webHidden/>
              </w:rPr>
            </w:r>
            <w:r w:rsidR="00FA7434">
              <w:rPr>
                <w:noProof/>
                <w:webHidden/>
              </w:rPr>
              <w:fldChar w:fldCharType="separate"/>
            </w:r>
            <w:r w:rsidR="00FA7434">
              <w:rPr>
                <w:noProof/>
                <w:webHidden/>
              </w:rPr>
              <w:t>8</w:t>
            </w:r>
            <w:r w:rsidR="00FA7434">
              <w:rPr>
                <w:noProof/>
                <w:webHidden/>
              </w:rPr>
              <w:fldChar w:fldCharType="end"/>
            </w:r>
          </w:hyperlink>
        </w:p>
        <w:p w:rsidR="00D937CC" w:rsidRDefault="00D937CC">
          <w:r>
            <w:rPr>
              <w:b/>
              <w:bCs/>
              <w:noProof/>
            </w:rPr>
            <w:fldChar w:fldCharType="end"/>
          </w:r>
        </w:p>
      </w:sdtContent>
    </w:sdt>
    <w:p w:rsidR="00D937CC" w:rsidRDefault="00D937CC">
      <w:pPr>
        <w:pStyle w:val="Title"/>
      </w:pPr>
    </w:p>
    <w:p w:rsidR="00282FCD" w:rsidRPr="00E5381A" w:rsidRDefault="00D937CC" w:rsidP="00E5381A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p w:rsidR="00282FCD" w:rsidRDefault="00667079">
      <w:pPr>
        <w:pStyle w:val="Heading1"/>
      </w:pPr>
      <w:bookmarkStart w:id="1" w:name="_Toc456598586"/>
      <w:bookmarkStart w:id="2" w:name="_Toc456600917"/>
      <w:bookmarkStart w:id="3" w:name="_Toc503668391"/>
      <w:bookmarkStart w:id="4" w:name="_Toc515444085"/>
      <w:bookmarkStart w:id="5" w:name="_Toc436203377"/>
      <w:bookmarkStart w:id="6" w:name="_Toc452813577"/>
      <w:r>
        <w:lastRenderedPageBreak/>
        <w:t>Introduction</w:t>
      </w:r>
      <w:bookmarkEnd w:id="1"/>
      <w:bookmarkEnd w:id="2"/>
      <w:bookmarkEnd w:id="3"/>
      <w:bookmarkEnd w:id="4"/>
    </w:p>
    <w:p w:rsidR="006C350A" w:rsidRPr="006C350A" w:rsidRDefault="006C350A" w:rsidP="006C350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5872"/>
      </w:tblGrid>
      <w:tr w:rsidR="006C350A" w:rsidTr="00E5381A">
        <w:tc>
          <w:tcPr>
            <w:tcW w:w="2425" w:type="dxa"/>
            <w:vAlign w:val="center"/>
          </w:tcPr>
          <w:p w:rsidR="006C350A" w:rsidRPr="006C350A" w:rsidRDefault="006C350A" w:rsidP="00E5381A">
            <w:pPr>
              <w:spacing w:line="360" w:lineRule="auto"/>
            </w:pPr>
            <w:bookmarkStart w:id="7" w:name="_Toc503668396"/>
            <w:r w:rsidRPr="006C350A">
              <w:t>Product Name:</w:t>
            </w:r>
          </w:p>
        </w:tc>
        <w:tc>
          <w:tcPr>
            <w:tcW w:w="5872" w:type="dxa"/>
            <w:vAlign w:val="center"/>
          </w:tcPr>
          <w:p w:rsidR="006C350A" w:rsidRPr="00D937CC" w:rsidRDefault="006C350A" w:rsidP="00E5381A">
            <w:pPr>
              <w:spacing w:line="360" w:lineRule="auto"/>
              <w:rPr>
                <w:b/>
              </w:rPr>
            </w:pPr>
            <w:r w:rsidRPr="00D937CC">
              <w:rPr>
                <w:b/>
              </w:rPr>
              <w:t>Employee Health Screening</w:t>
            </w:r>
          </w:p>
        </w:tc>
      </w:tr>
      <w:tr w:rsidR="006C350A" w:rsidTr="00E5381A">
        <w:tc>
          <w:tcPr>
            <w:tcW w:w="2425" w:type="dxa"/>
            <w:vAlign w:val="center"/>
          </w:tcPr>
          <w:p w:rsidR="006C350A" w:rsidRPr="006C350A" w:rsidRDefault="006C350A" w:rsidP="00E5381A">
            <w:pPr>
              <w:spacing w:line="360" w:lineRule="auto"/>
            </w:pPr>
            <w:r w:rsidRPr="006C350A">
              <w:t>Target Audience:</w:t>
            </w:r>
          </w:p>
        </w:tc>
        <w:tc>
          <w:tcPr>
            <w:tcW w:w="5872" w:type="dxa"/>
            <w:vAlign w:val="center"/>
          </w:tcPr>
          <w:p w:rsidR="006C350A" w:rsidRPr="00D937CC" w:rsidRDefault="006C350A" w:rsidP="00E5381A">
            <w:pPr>
              <w:spacing w:line="360" w:lineRule="auto"/>
              <w:rPr>
                <w:b/>
              </w:rPr>
            </w:pPr>
            <w:r w:rsidRPr="00D937CC">
              <w:rPr>
                <w:b/>
              </w:rPr>
              <w:t>Approximately 12,000 Employees</w:t>
            </w:r>
          </w:p>
        </w:tc>
      </w:tr>
      <w:tr w:rsidR="006C350A" w:rsidTr="00E5381A">
        <w:tc>
          <w:tcPr>
            <w:tcW w:w="2425" w:type="dxa"/>
            <w:vAlign w:val="center"/>
          </w:tcPr>
          <w:p w:rsidR="006C350A" w:rsidRPr="006C350A" w:rsidRDefault="006C350A" w:rsidP="00E5381A">
            <w:pPr>
              <w:spacing w:line="360" w:lineRule="auto"/>
            </w:pPr>
            <w:r w:rsidRPr="006C350A">
              <w:t>Usage:</w:t>
            </w:r>
          </w:p>
        </w:tc>
        <w:tc>
          <w:tcPr>
            <w:tcW w:w="5872" w:type="dxa"/>
            <w:vAlign w:val="center"/>
          </w:tcPr>
          <w:p w:rsidR="006C350A" w:rsidRPr="00D937CC" w:rsidRDefault="006C350A" w:rsidP="00E5381A">
            <w:pPr>
              <w:spacing w:line="360" w:lineRule="auto"/>
              <w:rPr>
                <w:b/>
              </w:rPr>
            </w:pPr>
            <w:r w:rsidRPr="00D937CC">
              <w:rPr>
                <w:b/>
              </w:rPr>
              <w:t>Assessment once in 2 years</w:t>
            </w:r>
          </w:p>
        </w:tc>
      </w:tr>
    </w:tbl>
    <w:p w:rsidR="00282FCD" w:rsidRDefault="006C350A" w:rsidP="00E5381A">
      <w:pPr>
        <w:pStyle w:val="Heading1"/>
        <w:spacing w:line="360" w:lineRule="auto"/>
      </w:pPr>
      <w:bookmarkStart w:id="8" w:name="_Toc515444086"/>
      <w:bookmarkEnd w:id="5"/>
      <w:bookmarkEnd w:id="6"/>
      <w:bookmarkEnd w:id="7"/>
      <w:r>
        <w:t>Objective</w:t>
      </w:r>
      <w:bookmarkEnd w:id="8"/>
    </w:p>
    <w:p w:rsidR="006C350A" w:rsidRDefault="006C350A" w:rsidP="00E5381A">
      <w:pPr>
        <w:pStyle w:val="ListParagraph"/>
        <w:widowControl/>
        <w:numPr>
          <w:ilvl w:val="0"/>
          <w:numId w:val="43"/>
        </w:numPr>
        <w:spacing w:after="160" w:line="360" w:lineRule="auto"/>
      </w:pPr>
      <w:r>
        <w:t>Assess Employee Health Risk</w:t>
      </w:r>
    </w:p>
    <w:p w:rsidR="006C350A" w:rsidRPr="006C350A" w:rsidRDefault="006C350A" w:rsidP="00E5381A">
      <w:pPr>
        <w:pStyle w:val="ListParagraph"/>
        <w:widowControl/>
        <w:numPr>
          <w:ilvl w:val="0"/>
          <w:numId w:val="43"/>
        </w:numPr>
        <w:spacing w:after="160" w:line="360" w:lineRule="auto"/>
      </w:pPr>
      <w:r>
        <w:t>Refer Employee to Physician if needed</w:t>
      </w:r>
    </w:p>
    <w:p w:rsidR="000A0D57" w:rsidRDefault="000A0D57" w:rsidP="00E5381A">
      <w:pPr>
        <w:pStyle w:val="Heading1"/>
        <w:spacing w:line="360" w:lineRule="auto"/>
      </w:pPr>
      <w:bookmarkStart w:id="9" w:name="_Toc515444087"/>
      <w:bookmarkStart w:id="10" w:name="_Toc436203381"/>
      <w:r>
        <w:t>Roles</w:t>
      </w:r>
      <w:bookmarkEnd w:id="9"/>
    </w:p>
    <w:p w:rsidR="000A0D57" w:rsidRDefault="000A0D57" w:rsidP="00E5381A">
      <w:pPr>
        <w:pStyle w:val="ListParagraph"/>
        <w:widowControl/>
        <w:numPr>
          <w:ilvl w:val="0"/>
          <w:numId w:val="45"/>
        </w:numPr>
        <w:spacing w:after="160" w:line="360" w:lineRule="auto"/>
      </w:pPr>
      <w:r>
        <w:t>Employees</w:t>
      </w:r>
    </w:p>
    <w:p w:rsidR="000A0D57" w:rsidRPr="000A0D57" w:rsidRDefault="000A0D57" w:rsidP="00E5381A">
      <w:pPr>
        <w:pStyle w:val="ListParagraph"/>
        <w:widowControl/>
        <w:numPr>
          <w:ilvl w:val="0"/>
          <w:numId w:val="45"/>
        </w:numPr>
        <w:spacing w:after="160" w:line="360" w:lineRule="auto"/>
      </w:pPr>
      <w:r>
        <w:t>Nurses</w:t>
      </w:r>
    </w:p>
    <w:p w:rsidR="000A0D57" w:rsidRPr="000A0D57" w:rsidRDefault="006C350A" w:rsidP="000A0D57">
      <w:pPr>
        <w:pStyle w:val="Heading1"/>
      </w:pPr>
      <w:bookmarkStart w:id="11" w:name="_Toc515444088"/>
      <w:r>
        <w:t>Workflow</w:t>
      </w:r>
      <w:bookmarkEnd w:id="11"/>
    </w:p>
    <w:p w:rsidR="00E5381A" w:rsidRDefault="00E5381A" w:rsidP="00E5381A">
      <w:pPr>
        <w:pStyle w:val="ListParagraph"/>
        <w:widowControl/>
        <w:numPr>
          <w:ilvl w:val="0"/>
          <w:numId w:val="44"/>
        </w:numPr>
        <w:spacing w:before="240" w:after="160" w:line="360" w:lineRule="auto"/>
      </w:pPr>
      <w:bookmarkStart w:id="12" w:name="_Toc447960006"/>
      <w:bookmarkStart w:id="13" w:name="_Toc452813582"/>
      <w:bookmarkStart w:id="14" w:name="_Toc503668401"/>
      <w:r>
        <w:rPr>
          <w:noProof/>
        </w:rPr>
        <w:drawing>
          <wp:anchor distT="0" distB="0" distL="114300" distR="114300" simplePos="0" relativeHeight="251658240" behindDoc="0" locked="0" layoutInCell="1" allowOverlap="1" wp14:anchorId="4975284F" wp14:editId="2E983026">
            <wp:simplePos x="0" y="0"/>
            <wp:positionH relativeFrom="column">
              <wp:posOffset>3962400</wp:posOffset>
            </wp:positionH>
            <wp:positionV relativeFrom="paragraph">
              <wp:posOffset>196215</wp:posOffset>
            </wp:positionV>
            <wp:extent cx="2362200" cy="4905375"/>
            <wp:effectExtent l="19050" t="19050" r="19050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053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D57">
        <w:t xml:space="preserve">An Email will be floated by </w:t>
      </w:r>
      <w:r w:rsidR="00CB2058">
        <w:t>Community Health Center (</w:t>
      </w:r>
      <w:r w:rsidR="000A0D57">
        <w:t>CHC</w:t>
      </w:r>
      <w:r w:rsidR="00CB2058">
        <w:t>)</w:t>
      </w:r>
      <w:r w:rsidR="000A0D57">
        <w:t xml:space="preserve"> to the chosen Service Line instructing them to perform Lab Tests.</w:t>
      </w:r>
    </w:p>
    <w:p w:rsidR="000A0D57" w:rsidRDefault="000A0D57" w:rsidP="00E5381A">
      <w:pPr>
        <w:pStyle w:val="ListParagraph"/>
        <w:widowControl/>
        <w:numPr>
          <w:ilvl w:val="0"/>
          <w:numId w:val="44"/>
        </w:numPr>
        <w:spacing w:after="160" w:line="360" w:lineRule="auto"/>
      </w:pPr>
      <w:r>
        <w:t xml:space="preserve">System Report will display the number of employees that have performed </w:t>
      </w:r>
      <w:r w:rsidR="00CB2058">
        <w:t>Lab</w:t>
      </w:r>
      <w:r>
        <w:t xml:space="preserve"> Tests.</w:t>
      </w:r>
    </w:p>
    <w:p w:rsidR="00D937CC" w:rsidRDefault="00CB2058" w:rsidP="00E5381A">
      <w:pPr>
        <w:pStyle w:val="ListParagraph"/>
        <w:widowControl/>
        <w:numPr>
          <w:ilvl w:val="1"/>
          <w:numId w:val="44"/>
        </w:numPr>
        <w:spacing w:after="160" w:line="360" w:lineRule="auto"/>
      </w:pPr>
      <w:r>
        <w:t xml:space="preserve">Exception: Employees that do not have their Medical Record numbers mapped in HIS will not be displayed. </w:t>
      </w:r>
    </w:p>
    <w:p w:rsidR="000A0D57" w:rsidRDefault="000A0D57" w:rsidP="00E5381A">
      <w:pPr>
        <w:pStyle w:val="ListParagraph"/>
        <w:widowControl/>
        <w:numPr>
          <w:ilvl w:val="0"/>
          <w:numId w:val="44"/>
        </w:numPr>
        <w:spacing w:after="160" w:line="360" w:lineRule="auto"/>
      </w:pPr>
      <w:r>
        <w:t>When the Service Line meets the cut-off criteria, logistics will be arranged by CHC for taking the assessment.</w:t>
      </w:r>
    </w:p>
    <w:p w:rsidR="00CB2058" w:rsidRDefault="00CB2058" w:rsidP="00E5381A">
      <w:pPr>
        <w:pStyle w:val="ListParagraph"/>
        <w:widowControl/>
        <w:numPr>
          <w:ilvl w:val="1"/>
          <w:numId w:val="44"/>
        </w:numPr>
        <w:spacing w:after="160" w:line="360" w:lineRule="auto"/>
      </w:pPr>
      <w:r>
        <w:t>Cut-off criteria would be set by CHC as a combination of a set date and the percentage of employees that have performed Lab tests.</w:t>
      </w:r>
    </w:p>
    <w:p w:rsidR="000A0D57" w:rsidRDefault="000A0D57" w:rsidP="00E5381A">
      <w:pPr>
        <w:pStyle w:val="ListParagraph"/>
        <w:widowControl/>
        <w:numPr>
          <w:ilvl w:val="0"/>
          <w:numId w:val="44"/>
        </w:numPr>
        <w:spacing w:after="160" w:line="360" w:lineRule="auto"/>
      </w:pPr>
      <w:r>
        <w:t>At the venue, the employees will fill in their self-assessment form using their personal phones or the provided devices. (</w:t>
      </w:r>
      <w:r w:rsidRPr="00BA5A83">
        <w:rPr>
          <w:i/>
        </w:rPr>
        <w:t>This will engage them during waiting periods</w:t>
      </w:r>
      <w:r>
        <w:t>).</w:t>
      </w:r>
    </w:p>
    <w:p w:rsidR="000A0D57" w:rsidRDefault="000A0D57" w:rsidP="00E5381A">
      <w:pPr>
        <w:pStyle w:val="ListParagraph"/>
        <w:widowControl/>
        <w:numPr>
          <w:ilvl w:val="1"/>
          <w:numId w:val="44"/>
        </w:numPr>
        <w:spacing w:after="160" w:line="360" w:lineRule="auto"/>
      </w:pPr>
      <w:r>
        <w:t>For illiterate employees, nurse would do this on their behalf.</w:t>
      </w:r>
    </w:p>
    <w:p w:rsidR="000A0D57" w:rsidRDefault="000A0D57" w:rsidP="00E5381A">
      <w:pPr>
        <w:pStyle w:val="ListParagraph"/>
        <w:widowControl/>
        <w:numPr>
          <w:ilvl w:val="0"/>
          <w:numId w:val="44"/>
        </w:numPr>
        <w:spacing w:after="160" w:line="360" w:lineRule="auto"/>
      </w:pPr>
      <w:r>
        <w:t>The nurse will then add anthropometric details of the employee after assessing them.</w:t>
      </w:r>
    </w:p>
    <w:p w:rsidR="000A0D57" w:rsidRDefault="000A0D57" w:rsidP="00E5381A">
      <w:pPr>
        <w:pStyle w:val="ListParagraph"/>
        <w:widowControl/>
        <w:numPr>
          <w:ilvl w:val="0"/>
          <w:numId w:val="44"/>
        </w:numPr>
        <w:spacing w:after="160" w:line="360" w:lineRule="auto"/>
      </w:pPr>
      <w:r>
        <w:t>System will determine whether the Employee needs to be referred to physician displaying the derivations.</w:t>
      </w:r>
    </w:p>
    <w:p w:rsidR="000A0D57" w:rsidRDefault="000A0D57" w:rsidP="00E5381A">
      <w:pPr>
        <w:pStyle w:val="ListParagraph"/>
        <w:widowControl/>
        <w:numPr>
          <w:ilvl w:val="0"/>
          <w:numId w:val="44"/>
        </w:numPr>
        <w:spacing w:after="160" w:line="360" w:lineRule="auto"/>
      </w:pPr>
      <w:r>
        <w:t>Nurse will enter the final decision and close the assessment.</w:t>
      </w:r>
    </w:p>
    <w:p w:rsidR="00CB2058" w:rsidRDefault="00CB2058" w:rsidP="00E5381A">
      <w:pPr>
        <w:widowControl/>
        <w:spacing w:line="240" w:lineRule="auto"/>
      </w:pPr>
    </w:p>
    <w:p w:rsidR="00282FCD" w:rsidRDefault="00D937CC">
      <w:pPr>
        <w:pStyle w:val="Heading1"/>
      </w:pPr>
      <w:bookmarkStart w:id="15" w:name="_Toc436203387"/>
      <w:bookmarkStart w:id="16" w:name="_Toc452813590"/>
      <w:bookmarkStart w:id="17" w:name="_Toc503668411"/>
      <w:bookmarkStart w:id="18" w:name="_Toc515444089"/>
      <w:bookmarkEnd w:id="10"/>
      <w:bookmarkEnd w:id="12"/>
      <w:bookmarkEnd w:id="13"/>
      <w:bookmarkEnd w:id="14"/>
      <w:r>
        <w:lastRenderedPageBreak/>
        <w:t>Technical</w:t>
      </w:r>
      <w:r w:rsidR="00667079">
        <w:t xml:space="preserve"> </w:t>
      </w:r>
      <w:bookmarkEnd w:id="15"/>
      <w:bookmarkEnd w:id="16"/>
      <w:bookmarkEnd w:id="17"/>
      <w:r>
        <w:t>Details</w:t>
      </w:r>
      <w:bookmarkEnd w:id="18"/>
    </w:p>
    <w:p w:rsidR="00FA7434" w:rsidRDefault="00D937CC" w:rsidP="00FA7434">
      <w:pPr>
        <w:pStyle w:val="Heading2"/>
      </w:pPr>
      <w:bookmarkStart w:id="19" w:name="_Toc515444090"/>
      <w:r>
        <w:t>Inputs</w:t>
      </w:r>
      <w:bookmarkEnd w:id="19"/>
    </w:p>
    <w:p w:rsidR="004B0A24" w:rsidRDefault="004B0A24" w:rsidP="004B0A24"/>
    <w:p w:rsidR="00FA7434" w:rsidRDefault="00FA7434" w:rsidP="00FA74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92F8A" wp14:editId="0F017450">
                <wp:simplePos x="0" y="0"/>
                <wp:positionH relativeFrom="column">
                  <wp:posOffset>182753</wp:posOffset>
                </wp:positionH>
                <wp:positionV relativeFrom="paragraph">
                  <wp:posOffset>73025</wp:posOffset>
                </wp:positionV>
                <wp:extent cx="6062472" cy="3227832"/>
                <wp:effectExtent l="38100" t="38100" r="33655" b="29845"/>
                <wp:wrapNone/>
                <wp:docPr id="29" name="Rounded 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2472" cy="322783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A7434" w:rsidRDefault="00FA7434" w:rsidP="00FA743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E5682B">
                              <w:rPr>
                                <w:b/>
                                <w:sz w:val="32"/>
                              </w:rPr>
                              <w:t>Employee Annual screening</w:t>
                            </w:r>
                          </w:p>
                          <w:p w:rsidR="00FA7434" w:rsidRPr="00155566" w:rsidRDefault="00FA7434" w:rsidP="00FA7434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909A1">
                              <w:rPr>
                                <w:b/>
                                <w:sz w:val="24"/>
                              </w:rPr>
                              <w:t>Are you done with your lab investigations (</w:t>
                            </w:r>
                            <w:r w:rsidRPr="00155566">
                              <w:rPr>
                                <w:b/>
                                <w:sz w:val="24"/>
                              </w:rPr>
                              <w:t>Yes/N</w:t>
                            </w:r>
                            <w:r>
                              <w:rPr>
                                <w:b/>
                                <w:sz w:val="24"/>
                              </w:rPr>
                              <w:t>o</w:t>
                            </w:r>
                            <w:r w:rsidRPr="00155566">
                              <w:rPr>
                                <w:b/>
                                <w:sz w:val="24"/>
                              </w:rPr>
                              <w:t>); if yes then initiate screening if no then comment to get your lab investigations)</w:t>
                            </w:r>
                          </w:p>
                          <w:p w:rsidR="00FA7434" w:rsidRDefault="00FA7434" w:rsidP="00FA7434">
                            <w:r>
                              <w:t>Employee no: _(</w:t>
                            </w:r>
                            <w:r w:rsidRPr="00C44588">
                              <w:rPr>
                                <w:highlight w:val="yellow"/>
                              </w:rPr>
                              <w:t>free writing</w:t>
                            </w:r>
                            <w:r>
                              <w:t>)_</w:t>
                            </w:r>
                            <w:r w:rsidRPr="00C44588">
                              <w:t xml:space="preserve"> </w:t>
                            </w:r>
                            <w:r w:rsidRPr="00C44588">
                              <w:rPr>
                                <w:noProof/>
                              </w:rPr>
                              <w:drawing>
                                <wp:inline distT="0" distB="0" distL="0" distR="0" wp14:anchorId="6E22042D" wp14:editId="2A071E9F">
                                  <wp:extent cx="182880" cy="146050"/>
                                  <wp:effectExtent l="0" t="0" r="7620" b="635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Name__(</w:t>
                            </w:r>
                            <w:r w:rsidRPr="00C44588">
                              <w:rPr>
                                <w:highlight w:val="yellow"/>
                              </w:rPr>
                              <w:t>auto</w:t>
                            </w:r>
                            <w:r>
                              <w:t>)_ MR no _(</w:t>
                            </w:r>
                            <w:r w:rsidRPr="00C44588">
                              <w:rPr>
                                <w:highlight w:val="yellow"/>
                              </w:rPr>
                              <w:t>auto</w:t>
                            </w:r>
                            <w:r>
                              <w:t>)___ age: _(</w:t>
                            </w:r>
                            <w:r w:rsidRPr="00C44588">
                              <w:rPr>
                                <w:highlight w:val="yellow"/>
                              </w:rPr>
                              <w:t>auto</w:t>
                            </w:r>
                            <w:r>
                              <w:t>)__Sex (</w:t>
                            </w:r>
                            <w:r w:rsidRPr="00C44588">
                              <w:rPr>
                                <w:highlight w:val="yellow"/>
                              </w:rPr>
                              <w:t>auto</w:t>
                            </w:r>
                            <w:r>
                              <w:t xml:space="preserve">) </w:t>
                            </w:r>
                          </w:p>
                          <w:p w:rsidR="00FA7434" w:rsidRPr="00C44588" w:rsidRDefault="00FA7434" w:rsidP="00FA7434">
                            <w:pPr>
                              <w:rPr>
                                <w:b/>
                              </w:rPr>
                            </w:pPr>
                            <w:r w:rsidRPr="00C44588">
                              <w:rPr>
                                <w:b/>
                              </w:rPr>
                              <w:t>Medical History:</w:t>
                            </w:r>
                            <w:r>
                              <w:rPr>
                                <w:b/>
                              </w:rPr>
                              <w:tab/>
                              <w:t>Yes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NO    </w:t>
                            </w:r>
                            <w:r w:rsidRPr="008D4E7F">
                              <w:rPr>
                                <w:b/>
                                <w:highlight w:val="yellow"/>
                              </w:rPr>
                              <w:t>**</w:t>
                            </w:r>
                            <w:r>
                              <w:rPr>
                                <w:b/>
                                <w:highlight w:val="yellow"/>
                              </w:rPr>
                              <w:t xml:space="preserve"> </w:t>
                            </w:r>
                            <w:r w:rsidRPr="008D4E7F">
                              <w:rPr>
                                <w:b/>
                                <w:highlight w:val="yellow"/>
                              </w:rPr>
                              <w:t>tick option</w:t>
                            </w:r>
                          </w:p>
                          <w:tbl>
                            <w:tblPr>
                              <w:tblW w:w="3664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8"/>
                              <w:gridCol w:w="748"/>
                              <w:gridCol w:w="788"/>
                            </w:tblGrid>
                            <w:tr w:rsidR="00FA7434" w:rsidRPr="00C44588" w:rsidTr="00C44588">
                              <w:trPr>
                                <w:trHeight w:val="300"/>
                              </w:trPr>
                              <w:tc>
                                <w:tcPr>
                                  <w:tcW w:w="21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C44588" w:rsidRDefault="00FA7434" w:rsidP="00C44588">
                                  <w:pPr>
                                    <w:spacing w:line="240" w:lineRule="auto"/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C44588">
                                    <w:rPr>
                                      <w:rFonts w:cs="Calibri"/>
                                      <w:color w:val="000000"/>
                                    </w:rPr>
                                    <w:t>High Blood Pressure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C44588" w:rsidRDefault="00FA7434" w:rsidP="00C44588">
                                  <w:pPr>
                                    <w:spacing w:line="240" w:lineRule="auto"/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C44588"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C44588" w:rsidRDefault="00FA7434" w:rsidP="00C44588">
                                  <w:pPr>
                                    <w:spacing w:line="240" w:lineRule="auto"/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C44588"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FA7434" w:rsidRPr="00C44588" w:rsidTr="00C44588">
                              <w:trPr>
                                <w:trHeight w:val="300"/>
                              </w:trPr>
                              <w:tc>
                                <w:tcPr>
                                  <w:tcW w:w="21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C44588" w:rsidRDefault="00FA7434" w:rsidP="00C44588">
                                  <w:pPr>
                                    <w:spacing w:line="240" w:lineRule="auto"/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C44588">
                                    <w:rPr>
                                      <w:rFonts w:cs="Calibri"/>
                                      <w:color w:val="000000"/>
                                    </w:rPr>
                                    <w:t>Heart Disease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C44588" w:rsidRDefault="00FA7434" w:rsidP="00C44588">
                                  <w:pPr>
                                    <w:spacing w:line="240" w:lineRule="auto"/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C44588"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C44588" w:rsidRDefault="00FA7434" w:rsidP="00C44588">
                                  <w:pPr>
                                    <w:spacing w:line="240" w:lineRule="auto"/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C44588"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FA7434" w:rsidRPr="00C44588" w:rsidTr="00C44588">
                              <w:trPr>
                                <w:trHeight w:val="300"/>
                              </w:trPr>
                              <w:tc>
                                <w:tcPr>
                                  <w:tcW w:w="21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C44588" w:rsidRDefault="00FA7434" w:rsidP="00C44588">
                                  <w:pPr>
                                    <w:spacing w:line="240" w:lineRule="auto"/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C44588">
                                    <w:rPr>
                                      <w:rFonts w:cs="Calibri"/>
                                      <w:color w:val="000000"/>
                                    </w:rPr>
                                    <w:t>Psychiatric Illness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C44588" w:rsidRDefault="00FA7434" w:rsidP="00C44588">
                                  <w:pPr>
                                    <w:spacing w:line="240" w:lineRule="auto"/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C44588"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C44588" w:rsidRDefault="00FA7434" w:rsidP="00C44588">
                                  <w:pPr>
                                    <w:spacing w:line="240" w:lineRule="auto"/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C44588"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FA7434" w:rsidRPr="00C44588" w:rsidTr="00C44588">
                              <w:trPr>
                                <w:trHeight w:val="300"/>
                              </w:trPr>
                              <w:tc>
                                <w:tcPr>
                                  <w:tcW w:w="21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C44588" w:rsidRDefault="00FA7434" w:rsidP="00C44588">
                                  <w:pPr>
                                    <w:spacing w:line="240" w:lineRule="auto"/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C44588">
                                    <w:rPr>
                                      <w:rFonts w:cs="Calibri"/>
                                      <w:color w:val="000000"/>
                                    </w:rPr>
                                    <w:t>Hepatitis B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C44588" w:rsidRDefault="00FA7434" w:rsidP="00C44588">
                                  <w:pPr>
                                    <w:spacing w:line="240" w:lineRule="auto"/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C44588"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C44588" w:rsidRDefault="00FA7434" w:rsidP="00C44588">
                                  <w:pPr>
                                    <w:spacing w:line="240" w:lineRule="auto"/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C44588"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FA7434" w:rsidRPr="00C44588" w:rsidTr="00C44588">
                              <w:trPr>
                                <w:trHeight w:val="300"/>
                              </w:trPr>
                              <w:tc>
                                <w:tcPr>
                                  <w:tcW w:w="21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C44588" w:rsidRDefault="00FA7434" w:rsidP="00C44588">
                                  <w:pPr>
                                    <w:spacing w:line="240" w:lineRule="auto"/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C44588">
                                    <w:rPr>
                                      <w:rFonts w:cs="Calibri"/>
                                      <w:color w:val="000000"/>
                                    </w:rPr>
                                    <w:t>Hepatitis C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C44588" w:rsidRDefault="00FA7434" w:rsidP="00C44588">
                                  <w:pPr>
                                    <w:spacing w:line="240" w:lineRule="auto"/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C44588"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C44588" w:rsidRDefault="00FA7434" w:rsidP="00C44588">
                                  <w:pPr>
                                    <w:spacing w:line="240" w:lineRule="auto"/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C44588"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FA7434" w:rsidRPr="00C44588" w:rsidTr="00C44588">
                              <w:trPr>
                                <w:trHeight w:val="300"/>
                              </w:trPr>
                              <w:tc>
                                <w:tcPr>
                                  <w:tcW w:w="21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C44588" w:rsidRDefault="00FA7434" w:rsidP="00C44588">
                                  <w:pPr>
                                    <w:spacing w:line="240" w:lineRule="auto"/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C44588">
                                    <w:rPr>
                                      <w:rFonts w:cs="Calibri"/>
                                      <w:color w:val="000000"/>
                                    </w:rP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C44588" w:rsidRDefault="00FA7434" w:rsidP="00C44588">
                                  <w:pPr>
                                    <w:spacing w:line="240" w:lineRule="auto"/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C44588"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C44588" w:rsidRDefault="00FA7434" w:rsidP="00C44588">
                                  <w:pPr>
                                    <w:spacing w:line="240" w:lineRule="auto"/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C44588"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FA7434" w:rsidRDefault="00FA7434" w:rsidP="00FA7434">
                            <w:r>
                              <w:t xml:space="preserve">** </w:t>
                            </w:r>
                            <w:r w:rsidRPr="00644910">
                              <w:rPr>
                                <w:highlight w:val="yellow"/>
                              </w:rPr>
                              <w:t>Every yes will be highlighted----on each yes question will be popup</w:t>
                            </w:r>
                          </w:p>
                          <w:p w:rsidR="00FA7434" w:rsidRDefault="00FA7434" w:rsidP="00FA7434">
                            <w:r>
                              <w:t>Are you getting treated for this condition?   Yes</w:t>
                            </w:r>
                            <w:r>
                              <w:tab/>
                              <w:t>NO</w:t>
                            </w:r>
                          </w:p>
                          <w:p w:rsidR="00FA7434" w:rsidRDefault="00FA7434" w:rsidP="00FA743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A7434" w:rsidRDefault="00FA7434" w:rsidP="00FA743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C2EBF">
                              <w:rPr>
                                <w:sz w:val="16"/>
                              </w:rPr>
                              <w:t>Next Page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A7434" w:rsidRDefault="00FA7434" w:rsidP="00FA74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D92F8A" id="Rounded Rectangle 29" o:spid="_x0000_s1026" style="position:absolute;margin-left:14.4pt;margin-top:5.75pt;width:477.35pt;height:25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" strokeweight="6pt">
                <v:shadow color="#868686"/>
                <v:textbox>
                  <w:txbxContent>
                    <w:p w:rsidR="00FA7434" w:rsidRDefault="00FA7434" w:rsidP="00FA7434">
                      <w:pPr>
                        <w:rPr>
                          <w:b/>
                          <w:sz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E5682B">
                        <w:rPr>
                          <w:b/>
                          <w:sz w:val="32"/>
                        </w:rPr>
                        <w:t>Employee Annual screening</w:t>
                      </w:r>
                    </w:p>
                    <w:p w:rsidR="00FA7434" w:rsidRPr="00155566" w:rsidRDefault="00FA7434" w:rsidP="00FA7434">
                      <w:pPr>
                        <w:rPr>
                          <w:b/>
                          <w:sz w:val="32"/>
                        </w:rPr>
                      </w:pPr>
                      <w:r w:rsidRPr="002909A1">
                        <w:rPr>
                          <w:b/>
                          <w:sz w:val="24"/>
                        </w:rPr>
                        <w:t>Are you done with your lab investigations (</w:t>
                      </w:r>
                      <w:r w:rsidRPr="00155566">
                        <w:rPr>
                          <w:b/>
                          <w:sz w:val="24"/>
                        </w:rPr>
                        <w:t>Yes/N</w:t>
                      </w:r>
                      <w:r>
                        <w:rPr>
                          <w:b/>
                          <w:sz w:val="24"/>
                        </w:rPr>
                        <w:t>o</w:t>
                      </w:r>
                      <w:r w:rsidRPr="00155566">
                        <w:rPr>
                          <w:b/>
                          <w:sz w:val="24"/>
                        </w:rPr>
                        <w:t>); if yes then initiate screening if no then comment to get your lab investigations)</w:t>
                      </w:r>
                    </w:p>
                    <w:p w:rsidR="00FA7434" w:rsidRDefault="00FA7434" w:rsidP="00FA7434">
                      <w:r>
                        <w:t>Employee no: _(</w:t>
                      </w:r>
                      <w:r w:rsidRPr="00C44588">
                        <w:rPr>
                          <w:highlight w:val="yellow"/>
                        </w:rPr>
                        <w:t>free writing</w:t>
                      </w:r>
                      <w:r>
                        <w:t>)_</w:t>
                      </w:r>
                      <w:r w:rsidRPr="00C44588">
                        <w:t xml:space="preserve"> </w:t>
                      </w:r>
                      <w:r w:rsidRPr="00C44588">
                        <w:rPr>
                          <w:noProof/>
                        </w:rPr>
                        <w:drawing>
                          <wp:inline distT="0" distB="0" distL="0" distR="0" wp14:anchorId="6E22042D" wp14:editId="2A071E9F">
                            <wp:extent cx="182880" cy="146050"/>
                            <wp:effectExtent l="0" t="0" r="7620" b="635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Name__(</w:t>
                      </w:r>
                      <w:r w:rsidRPr="00C44588">
                        <w:rPr>
                          <w:highlight w:val="yellow"/>
                        </w:rPr>
                        <w:t>auto</w:t>
                      </w:r>
                      <w:r>
                        <w:t>)_ MR no _(</w:t>
                      </w:r>
                      <w:r w:rsidRPr="00C44588">
                        <w:rPr>
                          <w:highlight w:val="yellow"/>
                        </w:rPr>
                        <w:t>auto</w:t>
                      </w:r>
                      <w:r>
                        <w:t>)___ age: _(</w:t>
                      </w:r>
                      <w:r w:rsidRPr="00C44588">
                        <w:rPr>
                          <w:highlight w:val="yellow"/>
                        </w:rPr>
                        <w:t>auto</w:t>
                      </w:r>
                      <w:r>
                        <w:t>)__Sex (</w:t>
                      </w:r>
                      <w:r w:rsidRPr="00C44588">
                        <w:rPr>
                          <w:highlight w:val="yellow"/>
                        </w:rPr>
                        <w:t>auto</w:t>
                      </w:r>
                      <w:r>
                        <w:t xml:space="preserve">) </w:t>
                      </w:r>
                    </w:p>
                    <w:p w:rsidR="00FA7434" w:rsidRPr="00C44588" w:rsidRDefault="00FA7434" w:rsidP="00FA7434">
                      <w:pPr>
                        <w:rPr>
                          <w:b/>
                        </w:rPr>
                      </w:pPr>
                      <w:r w:rsidRPr="00C44588">
                        <w:rPr>
                          <w:b/>
                        </w:rPr>
                        <w:t>Medical History:</w:t>
                      </w:r>
                      <w:r>
                        <w:rPr>
                          <w:b/>
                        </w:rPr>
                        <w:tab/>
                        <w:t>Yes</w:t>
                      </w:r>
                      <w:r>
                        <w:rPr>
                          <w:b/>
                        </w:rPr>
                        <w:tab/>
                        <w:t xml:space="preserve">NO    </w:t>
                      </w:r>
                      <w:r w:rsidRPr="008D4E7F">
                        <w:rPr>
                          <w:b/>
                          <w:highlight w:val="yellow"/>
                        </w:rPr>
                        <w:t>**</w:t>
                      </w:r>
                      <w:r>
                        <w:rPr>
                          <w:b/>
                          <w:highlight w:val="yellow"/>
                        </w:rPr>
                        <w:t xml:space="preserve"> </w:t>
                      </w:r>
                      <w:r w:rsidRPr="008D4E7F">
                        <w:rPr>
                          <w:b/>
                          <w:highlight w:val="yellow"/>
                        </w:rPr>
                        <w:t>tick option</w:t>
                      </w:r>
                    </w:p>
                    <w:tbl>
                      <w:tblPr>
                        <w:tblW w:w="3664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2128"/>
                        <w:gridCol w:w="748"/>
                        <w:gridCol w:w="788"/>
                      </w:tblGrid>
                      <w:tr w:rsidR="00FA7434" w:rsidRPr="00C44588" w:rsidTr="00C44588">
                        <w:trPr>
                          <w:trHeight w:val="300"/>
                        </w:trPr>
                        <w:tc>
                          <w:tcPr>
                            <w:tcW w:w="21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C44588" w:rsidRDefault="00FA7434" w:rsidP="00C44588">
                            <w:pPr>
                              <w:spacing w:line="240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C44588">
                              <w:rPr>
                                <w:rFonts w:cs="Calibri"/>
                                <w:color w:val="000000"/>
                              </w:rPr>
                              <w:t>High Blood Pressure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C44588" w:rsidRDefault="00FA7434" w:rsidP="00C44588">
                            <w:pPr>
                              <w:spacing w:line="240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C44588"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C44588" w:rsidRDefault="00FA7434" w:rsidP="00C44588">
                            <w:pPr>
                              <w:spacing w:line="240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C44588"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FA7434" w:rsidRPr="00C44588" w:rsidTr="00C44588">
                        <w:trPr>
                          <w:trHeight w:val="300"/>
                        </w:trPr>
                        <w:tc>
                          <w:tcPr>
                            <w:tcW w:w="21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C44588" w:rsidRDefault="00FA7434" w:rsidP="00C44588">
                            <w:pPr>
                              <w:spacing w:line="240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C44588">
                              <w:rPr>
                                <w:rFonts w:cs="Calibri"/>
                                <w:color w:val="000000"/>
                              </w:rPr>
                              <w:t>Heart Disease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C44588" w:rsidRDefault="00FA7434" w:rsidP="00C44588">
                            <w:pPr>
                              <w:spacing w:line="240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C44588"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C44588" w:rsidRDefault="00FA7434" w:rsidP="00C44588">
                            <w:pPr>
                              <w:spacing w:line="240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C44588"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FA7434" w:rsidRPr="00C44588" w:rsidTr="00C44588">
                        <w:trPr>
                          <w:trHeight w:val="300"/>
                        </w:trPr>
                        <w:tc>
                          <w:tcPr>
                            <w:tcW w:w="21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C44588" w:rsidRDefault="00FA7434" w:rsidP="00C44588">
                            <w:pPr>
                              <w:spacing w:line="240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C44588">
                              <w:rPr>
                                <w:rFonts w:cs="Calibri"/>
                                <w:color w:val="000000"/>
                              </w:rPr>
                              <w:t>Psychiatric Illness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C44588" w:rsidRDefault="00FA7434" w:rsidP="00C44588">
                            <w:pPr>
                              <w:spacing w:line="240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C44588"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C44588" w:rsidRDefault="00FA7434" w:rsidP="00C44588">
                            <w:pPr>
                              <w:spacing w:line="240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C44588"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FA7434" w:rsidRPr="00C44588" w:rsidTr="00C44588">
                        <w:trPr>
                          <w:trHeight w:val="300"/>
                        </w:trPr>
                        <w:tc>
                          <w:tcPr>
                            <w:tcW w:w="21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C44588" w:rsidRDefault="00FA7434" w:rsidP="00C44588">
                            <w:pPr>
                              <w:spacing w:line="240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C44588">
                              <w:rPr>
                                <w:rFonts w:cs="Calibri"/>
                                <w:color w:val="000000"/>
                              </w:rPr>
                              <w:t>Hepatitis B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C44588" w:rsidRDefault="00FA7434" w:rsidP="00C44588">
                            <w:pPr>
                              <w:spacing w:line="240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C44588"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C44588" w:rsidRDefault="00FA7434" w:rsidP="00C44588">
                            <w:pPr>
                              <w:spacing w:line="240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C44588"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FA7434" w:rsidRPr="00C44588" w:rsidTr="00C44588">
                        <w:trPr>
                          <w:trHeight w:val="300"/>
                        </w:trPr>
                        <w:tc>
                          <w:tcPr>
                            <w:tcW w:w="21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C44588" w:rsidRDefault="00FA7434" w:rsidP="00C44588">
                            <w:pPr>
                              <w:spacing w:line="240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C44588">
                              <w:rPr>
                                <w:rFonts w:cs="Calibri"/>
                                <w:color w:val="000000"/>
                              </w:rPr>
                              <w:t>Hepatitis C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C44588" w:rsidRDefault="00FA7434" w:rsidP="00C44588">
                            <w:pPr>
                              <w:spacing w:line="240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C44588"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C44588" w:rsidRDefault="00FA7434" w:rsidP="00C44588">
                            <w:pPr>
                              <w:spacing w:line="240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C44588"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FA7434" w:rsidRPr="00C44588" w:rsidTr="00C44588">
                        <w:trPr>
                          <w:trHeight w:val="300"/>
                        </w:trPr>
                        <w:tc>
                          <w:tcPr>
                            <w:tcW w:w="21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C44588" w:rsidRDefault="00FA7434" w:rsidP="00C44588">
                            <w:pPr>
                              <w:spacing w:line="240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C44588">
                              <w:rPr>
                                <w:rFonts w:cs="Calibri"/>
                                <w:color w:val="000000"/>
                              </w:rPr>
                              <w:t>Diabetes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C44588" w:rsidRDefault="00FA7434" w:rsidP="00C44588">
                            <w:pPr>
                              <w:spacing w:line="240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C44588"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C44588" w:rsidRDefault="00FA7434" w:rsidP="00C44588">
                            <w:pPr>
                              <w:spacing w:line="240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C44588"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</w:tbl>
                    <w:p w:rsidR="00FA7434" w:rsidRDefault="00FA7434" w:rsidP="00FA7434">
                      <w:r>
                        <w:t xml:space="preserve">** </w:t>
                      </w:r>
                      <w:r w:rsidRPr="00644910">
                        <w:rPr>
                          <w:highlight w:val="yellow"/>
                        </w:rPr>
                        <w:t>Every yes will be highlighted----on each yes question will be popup</w:t>
                      </w:r>
                    </w:p>
                    <w:p w:rsidR="00FA7434" w:rsidRDefault="00FA7434" w:rsidP="00FA7434">
                      <w:r>
                        <w:t>Are you getting treated for this condition?   Yes</w:t>
                      </w:r>
                      <w:r>
                        <w:tab/>
                        <w:t>NO</w:t>
                      </w:r>
                    </w:p>
                    <w:p w:rsidR="00FA7434" w:rsidRDefault="00FA7434" w:rsidP="00FA743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A7434" w:rsidRDefault="00FA7434" w:rsidP="00FA743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C2EBF">
                        <w:rPr>
                          <w:sz w:val="16"/>
                        </w:rPr>
                        <w:t>Next Page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A7434" w:rsidRDefault="00FA7434" w:rsidP="00FA7434"/>
                  </w:txbxContent>
                </v:textbox>
              </v:roundrect>
            </w:pict>
          </mc:Fallback>
        </mc:AlternateContent>
      </w:r>
    </w:p>
    <w:p w:rsidR="00FA7434" w:rsidRPr="00A32E7A" w:rsidRDefault="00FA7434" w:rsidP="00FA7434"/>
    <w:p w:rsidR="00FA7434" w:rsidRPr="00A32E7A" w:rsidRDefault="00FA7434" w:rsidP="00FA7434"/>
    <w:p w:rsidR="00FA7434" w:rsidRPr="00A32E7A" w:rsidRDefault="00FA7434" w:rsidP="00FA7434"/>
    <w:p w:rsidR="00FA7434" w:rsidRPr="00A32E7A" w:rsidRDefault="00FA7434" w:rsidP="00FA7434"/>
    <w:p w:rsidR="00FA7434" w:rsidRPr="00A32E7A" w:rsidRDefault="00FA7434" w:rsidP="00FA7434"/>
    <w:p w:rsidR="00FA7434" w:rsidRPr="00A32E7A" w:rsidRDefault="00FA7434" w:rsidP="00FA7434"/>
    <w:p w:rsidR="00FA7434" w:rsidRPr="00A32E7A" w:rsidRDefault="00FA7434" w:rsidP="00FA7434"/>
    <w:p w:rsidR="00FA7434" w:rsidRPr="00A32E7A" w:rsidRDefault="00FA7434" w:rsidP="00FA7434"/>
    <w:p w:rsidR="00FA7434" w:rsidRPr="00A32E7A" w:rsidRDefault="00FA7434" w:rsidP="00FA7434"/>
    <w:p w:rsidR="00FA7434" w:rsidRPr="00A32E7A" w:rsidRDefault="00FA7434" w:rsidP="00FA7434"/>
    <w:p w:rsidR="00FA7434" w:rsidRPr="00A32E7A" w:rsidRDefault="00FA7434" w:rsidP="00FA7434"/>
    <w:p w:rsidR="00FA7434" w:rsidRPr="00A32E7A" w:rsidRDefault="00FA7434" w:rsidP="00FA7434"/>
    <w:p w:rsidR="00FA7434" w:rsidRPr="00A32E7A" w:rsidRDefault="00FA7434" w:rsidP="00FA7434"/>
    <w:p w:rsidR="00FA7434" w:rsidRPr="00A32E7A" w:rsidRDefault="00FA7434" w:rsidP="00FA7434"/>
    <w:p w:rsidR="00FA7434" w:rsidRPr="00A32E7A" w:rsidRDefault="00FA7434" w:rsidP="00FA7434"/>
    <w:p w:rsidR="00FA7434" w:rsidRPr="00A32E7A" w:rsidRDefault="00FA7434" w:rsidP="00FA7434"/>
    <w:p w:rsidR="00FA7434" w:rsidRPr="00A32E7A" w:rsidRDefault="00FA7434" w:rsidP="00FA7434"/>
    <w:p w:rsidR="00FA7434" w:rsidRDefault="00FA7434" w:rsidP="00FA7434"/>
    <w:p w:rsidR="00FA7434" w:rsidRDefault="00FA7434" w:rsidP="00FA7434">
      <w:pPr>
        <w:tabs>
          <w:tab w:val="left" w:pos="2760"/>
        </w:tabs>
      </w:pPr>
      <w:r>
        <w:tab/>
      </w:r>
    </w:p>
    <w:p w:rsidR="00FA7434" w:rsidRDefault="00FA7434" w:rsidP="00FA7434">
      <w:pPr>
        <w:tabs>
          <w:tab w:val="left" w:pos="2760"/>
        </w:tabs>
      </w:pPr>
    </w:p>
    <w:p w:rsidR="00FA7434" w:rsidRDefault="00FA7434" w:rsidP="00FA7434">
      <w:pPr>
        <w:tabs>
          <w:tab w:val="left" w:pos="2760"/>
        </w:tabs>
      </w:pPr>
    </w:p>
    <w:p w:rsidR="00FA7434" w:rsidRDefault="00FA7434" w:rsidP="00FA7434">
      <w:pPr>
        <w:tabs>
          <w:tab w:val="left" w:pos="2760"/>
        </w:tabs>
      </w:pPr>
      <w:r>
        <w:t xml:space="preserve">Additional Notes: In cases where Employee Number is not mapped with Medical Record Number, system will take both Employee Number and Medical Record Number as input. </w:t>
      </w:r>
    </w:p>
    <w:p w:rsidR="00FA7434" w:rsidRDefault="00FA7434" w:rsidP="00FA7434">
      <w:pPr>
        <w:tabs>
          <w:tab w:val="left" w:pos="2760"/>
        </w:tabs>
      </w:pPr>
    </w:p>
    <w:p w:rsidR="00FA7434" w:rsidRDefault="00FA7434" w:rsidP="00FA7434">
      <w:pPr>
        <w:tabs>
          <w:tab w:val="left" w:pos="2760"/>
        </w:tabs>
      </w:pPr>
    </w:p>
    <w:p w:rsidR="00FA7434" w:rsidRDefault="00FA7434" w:rsidP="00FA7434">
      <w:pPr>
        <w:tabs>
          <w:tab w:val="left" w:pos="2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093AC" wp14:editId="40ADFEA2">
                <wp:simplePos x="0" y="0"/>
                <wp:positionH relativeFrom="column">
                  <wp:posOffset>137160</wp:posOffset>
                </wp:positionH>
                <wp:positionV relativeFrom="paragraph">
                  <wp:posOffset>130810</wp:posOffset>
                </wp:positionV>
                <wp:extent cx="6029325" cy="2862072"/>
                <wp:effectExtent l="38100" t="38100" r="47625" b="33655"/>
                <wp:wrapNone/>
                <wp:docPr id="27" name="Rounded 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286207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A7434" w:rsidRPr="00A32E7A" w:rsidRDefault="00FA7434" w:rsidP="00FA7434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32E7A">
                              <w:rPr>
                                <w:b/>
                              </w:rPr>
                              <w:t>Employee Annual screening</w:t>
                            </w:r>
                          </w:p>
                          <w:p w:rsidR="00FA7434" w:rsidRDefault="00FA7434" w:rsidP="00FA7434">
                            <w:pPr>
                              <w:rPr>
                                <w:b/>
                              </w:rPr>
                            </w:pPr>
                          </w:p>
                          <w:p w:rsidR="00FA7434" w:rsidRDefault="00FA7434" w:rsidP="00FA74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Family</w:t>
                            </w:r>
                            <w:r w:rsidRPr="00C44588">
                              <w:rPr>
                                <w:b/>
                              </w:rPr>
                              <w:t xml:space="preserve"> History:</w:t>
                            </w:r>
                            <w:r>
                              <w:rPr>
                                <w:b/>
                              </w:rPr>
                              <w:t xml:space="preserve"> (specific to mother, father, brother and sister)</w:t>
                            </w:r>
                          </w:p>
                          <w:p w:rsidR="00FA7434" w:rsidRPr="00C44588" w:rsidRDefault="00FA7434" w:rsidP="00FA74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Yes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NO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644910">
                              <w:rPr>
                                <w:b/>
                                <w:highlight w:val="yellow"/>
                              </w:rPr>
                              <w:t>**tick option</w:t>
                            </w:r>
                          </w:p>
                          <w:tbl>
                            <w:tblPr>
                              <w:tblW w:w="3664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8"/>
                              <w:gridCol w:w="748"/>
                              <w:gridCol w:w="788"/>
                            </w:tblGrid>
                            <w:tr w:rsidR="00FA7434" w:rsidRPr="00C44588" w:rsidTr="00C44588">
                              <w:trPr>
                                <w:trHeight w:val="300"/>
                              </w:trPr>
                              <w:tc>
                                <w:tcPr>
                                  <w:tcW w:w="21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High Blood Pressure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FA7434" w:rsidRPr="00C44588" w:rsidTr="00C44588">
                              <w:trPr>
                                <w:trHeight w:val="300"/>
                              </w:trPr>
                              <w:tc>
                                <w:tcPr>
                                  <w:tcW w:w="21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Heart Disease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FA7434" w:rsidRPr="00C44588" w:rsidTr="00C44588">
                              <w:trPr>
                                <w:trHeight w:val="300"/>
                              </w:trPr>
                              <w:tc>
                                <w:tcPr>
                                  <w:tcW w:w="21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FA7434" w:rsidRDefault="00FA7434" w:rsidP="00FA743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A7434" w:rsidRDefault="00FA7434" w:rsidP="00FA7434">
                            <w:r>
                              <w:t>Psychosocial history</w:t>
                            </w:r>
                            <w:r>
                              <w:tab/>
                              <w:t>(over the last 2 weeks, how often have you felt)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yes</w:t>
                            </w:r>
                            <w:r>
                              <w:tab/>
                              <w:t>NO</w:t>
                            </w: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93"/>
                              <w:gridCol w:w="413"/>
                              <w:gridCol w:w="360"/>
                            </w:tblGrid>
                            <w:tr w:rsidR="00FA7434" w:rsidRPr="002F1F2A" w:rsidTr="007C2EBF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2F1F2A" w:rsidRDefault="00FA7434" w:rsidP="002F1F2A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t xml:space="preserve">little interest or pleasure in doing things   </w:t>
                                  </w:r>
                                  <w:r w:rsidRPr="002F1F2A"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2F1F2A" w:rsidRDefault="00FA7434" w:rsidP="002F1F2A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2F1F2A"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A7434" w:rsidRPr="002F1F2A" w:rsidRDefault="00FA7434" w:rsidP="002F1F2A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FA7434" w:rsidRPr="002F1F2A" w:rsidTr="007C2EBF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2F1F2A" w:rsidRDefault="00FA7434" w:rsidP="007C2EBF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2F1F2A"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H</w:t>
                                  </w:r>
                                  <w:r>
                                    <w:t xml:space="preserve">ave you felt down , depressed or hopeless    </w:t>
                                  </w:r>
                                  <w:r w:rsidRPr="002F1F2A"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Pr="002F1F2A" w:rsidRDefault="00FA7434" w:rsidP="002F1F2A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2F1F2A"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A7434" w:rsidRPr="002F1F2A" w:rsidRDefault="00FA7434" w:rsidP="002F1F2A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A7434" w:rsidRDefault="00FA7434" w:rsidP="00FA74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644910">
                              <w:rPr>
                                <w:b/>
                                <w:highlight w:val="yellow"/>
                              </w:rPr>
                              <w:t>** tick option, if yes tick should be highlighted.</w:t>
                            </w:r>
                          </w:p>
                          <w:p w:rsidR="00FA7434" w:rsidRDefault="00FA7434" w:rsidP="00FA7434"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7C2EBF">
                              <w:rPr>
                                <w:sz w:val="16"/>
                              </w:rPr>
                              <w:t>Next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8093AC" id="Rounded Rectangle 27" o:spid="_x0000_s1027" style="position:absolute;margin-left:10.8pt;margin-top:10.3pt;width:474.75pt;height:22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" strokeweight="6pt">
                <v:shadow color="#868686"/>
                <v:textbox>
                  <w:txbxContent>
                    <w:p w:rsidR="00FA7434" w:rsidRPr="00A32E7A" w:rsidRDefault="00FA7434" w:rsidP="00FA7434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32E7A">
                        <w:rPr>
                          <w:b/>
                        </w:rPr>
                        <w:t>Employee Annual screening</w:t>
                      </w:r>
                    </w:p>
                    <w:p w:rsidR="00FA7434" w:rsidRDefault="00FA7434" w:rsidP="00FA7434">
                      <w:pPr>
                        <w:rPr>
                          <w:b/>
                        </w:rPr>
                      </w:pPr>
                    </w:p>
                    <w:p w:rsidR="00FA7434" w:rsidRDefault="00FA7434" w:rsidP="00FA743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Family</w:t>
                      </w:r>
                      <w:r w:rsidRPr="00C44588">
                        <w:rPr>
                          <w:b/>
                        </w:rPr>
                        <w:t xml:space="preserve"> History:</w:t>
                      </w:r>
                      <w:r>
                        <w:rPr>
                          <w:b/>
                        </w:rPr>
                        <w:t xml:space="preserve"> (specific to mother, father, brother and sister)</w:t>
                      </w:r>
                    </w:p>
                    <w:p w:rsidR="00FA7434" w:rsidRPr="00C44588" w:rsidRDefault="00FA7434" w:rsidP="00FA743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Yes</w:t>
                      </w:r>
                      <w:r>
                        <w:rPr>
                          <w:b/>
                        </w:rPr>
                        <w:tab/>
                        <w:t xml:space="preserve">   NO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644910">
                        <w:rPr>
                          <w:b/>
                          <w:highlight w:val="yellow"/>
                        </w:rPr>
                        <w:t>**tick option</w:t>
                      </w:r>
                    </w:p>
                    <w:tbl>
                      <w:tblPr>
                        <w:tblW w:w="3664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2128"/>
                        <w:gridCol w:w="748"/>
                        <w:gridCol w:w="788"/>
                      </w:tblGrid>
                      <w:tr w:rsidR="00FA7434" w:rsidRPr="00C44588" w:rsidTr="00C44588">
                        <w:trPr>
                          <w:trHeight w:val="300"/>
                        </w:trPr>
                        <w:tc>
                          <w:tcPr>
                            <w:tcW w:w="21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High Blood Pressure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FA7434" w:rsidRPr="00C44588" w:rsidTr="00C44588">
                        <w:trPr>
                          <w:trHeight w:val="300"/>
                        </w:trPr>
                        <w:tc>
                          <w:tcPr>
                            <w:tcW w:w="21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Heart Disease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FA7434" w:rsidRPr="00C44588" w:rsidTr="00C44588">
                        <w:trPr>
                          <w:trHeight w:val="300"/>
                        </w:trPr>
                        <w:tc>
                          <w:tcPr>
                            <w:tcW w:w="21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Diabetes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</w:tbl>
                    <w:p w:rsidR="00FA7434" w:rsidRDefault="00FA7434" w:rsidP="00FA743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A7434" w:rsidRDefault="00FA7434" w:rsidP="00FA7434">
                      <w:r>
                        <w:t>Psychosocial history</w:t>
                      </w:r>
                      <w:r>
                        <w:tab/>
                        <w:t>(over the last 2 weeks, how often have you felt)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yes</w:t>
                      </w:r>
                      <w:r>
                        <w:tab/>
                        <w:t>NO</w:t>
                      </w: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93"/>
                        <w:gridCol w:w="413"/>
                        <w:gridCol w:w="360"/>
                      </w:tblGrid>
                      <w:tr w:rsidR="00FA7434" w:rsidRPr="002F1F2A" w:rsidTr="007C2EBF">
                        <w:trPr>
                          <w:trHeight w:val="300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2F1F2A" w:rsidRDefault="00FA7434" w:rsidP="002F1F2A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t xml:space="preserve">little interest or pleasure in doing things   </w:t>
                            </w:r>
                            <w:r w:rsidRPr="002F1F2A"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2F1F2A" w:rsidRDefault="00FA7434" w:rsidP="002F1F2A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 w:rsidRPr="002F1F2A"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A7434" w:rsidRPr="002F1F2A" w:rsidRDefault="00FA7434" w:rsidP="002F1F2A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FA7434" w:rsidRPr="002F1F2A" w:rsidTr="007C2EBF">
                        <w:trPr>
                          <w:trHeight w:val="300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2F1F2A" w:rsidRDefault="00FA7434" w:rsidP="007C2EBF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 w:rsidRPr="002F1F2A"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cs="Calibri"/>
                                <w:color w:val="000000"/>
                              </w:rPr>
                              <w:t>H</w:t>
                            </w:r>
                            <w:r>
                              <w:t xml:space="preserve">ave you felt down , depressed or hopeless    </w:t>
                            </w:r>
                            <w:r w:rsidRPr="002F1F2A"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Pr="002F1F2A" w:rsidRDefault="00FA7434" w:rsidP="002F1F2A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 w:rsidRPr="002F1F2A"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A7434" w:rsidRPr="002F1F2A" w:rsidRDefault="00FA7434" w:rsidP="002F1F2A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FA7434" w:rsidRDefault="00FA7434" w:rsidP="00FA743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Pr="00644910">
                        <w:rPr>
                          <w:b/>
                          <w:highlight w:val="yellow"/>
                        </w:rPr>
                        <w:t>** tick option, if yes tick should be highlighted.</w:t>
                      </w:r>
                    </w:p>
                    <w:p w:rsidR="00FA7434" w:rsidRDefault="00FA7434" w:rsidP="00FA7434"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7C2EBF">
                        <w:rPr>
                          <w:sz w:val="16"/>
                        </w:rPr>
                        <w:t>Next Page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7434" w:rsidRDefault="00FA7434" w:rsidP="00FA7434">
      <w:pPr>
        <w:tabs>
          <w:tab w:val="left" w:pos="2760"/>
        </w:tabs>
      </w:pPr>
    </w:p>
    <w:p w:rsidR="00FA7434" w:rsidRDefault="00FA7434" w:rsidP="00FA7434">
      <w:pPr>
        <w:tabs>
          <w:tab w:val="left" w:pos="2760"/>
        </w:tabs>
      </w:pPr>
    </w:p>
    <w:p w:rsidR="00FA7434" w:rsidRDefault="00FA7434" w:rsidP="00FA7434">
      <w:pPr>
        <w:tabs>
          <w:tab w:val="left" w:pos="2760"/>
        </w:tabs>
      </w:pPr>
    </w:p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Pr="007C2EBF" w:rsidRDefault="00FA7434" w:rsidP="00FA7434"/>
    <w:p w:rsidR="00FA7434" w:rsidRDefault="00FA7434" w:rsidP="00FA7434"/>
    <w:p w:rsidR="00FA7434" w:rsidRDefault="00FA7434" w:rsidP="00FA7434">
      <w:pPr>
        <w:tabs>
          <w:tab w:val="left" w:pos="5550"/>
        </w:tabs>
      </w:pPr>
      <w:r>
        <w:tab/>
      </w:r>
    </w:p>
    <w:p w:rsidR="00FA7434" w:rsidRDefault="00FA7434" w:rsidP="00FA7434">
      <w:pPr>
        <w:tabs>
          <w:tab w:val="left" w:pos="5550"/>
        </w:tabs>
      </w:pPr>
    </w:p>
    <w:p w:rsidR="00FA7434" w:rsidRPr="007A2355" w:rsidRDefault="00FA7434" w:rsidP="00FA7434"/>
    <w:p w:rsidR="00FA7434" w:rsidRPr="007A2355" w:rsidRDefault="00FA7434" w:rsidP="00FA7434"/>
    <w:p w:rsidR="00FA7434" w:rsidRPr="007A2355" w:rsidRDefault="00FA7434" w:rsidP="00FA7434"/>
    <w:p w:rsidR="00FA7434" w:rsidRPr="007A2355" w:rsidRDefault="00FA7434" w:rsidP="00FA743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1377C" wp14:editId="1B4A6E76">
                <wp:simplePos x="0" y="0"/>
                <wp:positionH relativeFrom="column">
                  <wp:posOffset>-18288</wp:posOffset>
                </wp:positionH>
                <wp:positionV relativeFrom="paragraph">
                  <wp:posOffset>-100584</wp:posOffset>
                </wp:positionV>
                <wp:extent cx="6393815" cy="2798064"/>
                <wp:effectExtent l="38100" t="38100" r="45085" b="40640"/>
                <wp:wrapNone/>
                <wp:docPr id="26" name="Rounded 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3815" cy="27980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A7434" w:rsidRPr="00A32E7A" w:rsidRDefault="00FA7434" w:rsidP="00FA7434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32E7A">
                              <w:rPr>
                                <w:b/>
                              </w:rPr>
                              <w:t>Employee Annual screening</w:t>
                            </w:r>
                          </w:p>
                          <w:p w:rsidR="00FA7434" w:rsidRDefault="00FA7434" w:rsidP="00FA7434">
                            <w:pPr>
                              <w:rPr>
                                <w:b/>
                              </w:rPr>
                            </w:pPr>
                          </w:p>
                          <w:p w:rsidR="00FA7434" w:rsidRPr="00C44588" w:rsidRDefault="00FA7434" w:rsidP="00FA74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Smoking behaviors</w:t>
                            </w:r>
                            <w:r w:rsidRPr="009A3184"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Yes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NO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**</w:t>
                            </w:r>
                            <w:r w:rsidRPr="007A2355">
                              <w:rPr>
                                <w:b/>
                                <w:highlight w:val="yellow"/>
                              </w:rPr>
                              <w:t>yes should be highlighted</w:t>
                            </w:r>
                          </w:p>
                          <w:tbl>
                            <w:tblPr>
                              <w:tblW w:w="3664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8"/>
                              <w:gridCol w:w="748"/>
                              <w:gridCol w:w="788"/>
                            </w:tblGrid>
                            <w:tr w:rsidR="00FA7434" w:rsidRPr="00C44588" w:rsidTr="00C44588">
                              <w:trPr>
                                <w:trHeight w:val="300"/>
                              </w:trPr>
                              <w:tc>
                                <w:tcPr>
                                  <w:tcW w:w="21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 w:rsidP="00644910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Do you smoke (including ciggratees, e cigg, shicha etc)?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FA7434" w:rsidRPr="00C44588" w:rsidTr="00C44588">
                              <w:trPr>
                                <w:trHeight w:val="300"/>
                              </w:trPr>
                              <w:tc>
                                <w:tcPr>
                                  <w:tcW w:w="21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 w:rsidP="007A2355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Do you use any smokeless tobacco (Pan, Chalia, Gutka, Gem etc.)?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FA7434" w:rsidRPr="00C44588" w:rsidTr="00C44588">
                              <w:trPr>
                                <w:trHeight w:val="300"/>
                              </w:trPr>
                              <w:tc>
                                <w:tcPr>
                                  <w:tcW w:w="21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 w:rsidP="000060F1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 xml:space="preserve">Have you thought of quitting 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FA7434" w:rsidRDefault="00FA7434" w:rsidP="00FA743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A7434" w:rsidRPr="007A2355" w:rsidRDefault="00FA7434" w:rsidP="00FA7434">
                            <w:pPr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>
                              <w:t xml:space="preserve">Let’s conduct your </w:t>
                            </w:r>
                            <w:hyperlink r:id="rId11" w:history="1">
                              <w:r w:rsidRPr="007A2355">
                                <w:t>Anthropometric measurements</w:t>
                              </w:r>
                              <w:r w:rsidRPr="007A2355">
                                <w:rPr>
                                  <w:rFonts w:ascii="Arial" w:hAnsi="Arial" w:cs="Arial"/>
                                  <w:color w:val="0000FF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</w:hyperlink>
                          </w:p>
                          <w:p w:rsidR="00FA7434" w:rsidRDefault="00FA7434" w:rsidP="00FA7434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C2EBF">
                              <w:rPr>
                                <w:sz w:val="16"/>
                              </w:rPr>
                              <w:t>Next Page</w:t>
                            </w:r>
                          </w:p>
                          <w:p w:rsidR="00FA7434" w:rsidRDefault="00FA7434" w:rsidP="00FA74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D1377C" id="Rounded Rectangle 26" o:spid="_x0000_s1028" style="position:absolute;margin-left:-1.45pt;margin-top:-7.9pt;width:503.45pt;height:22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" strokeweight="6pt">
                <v:shadow color="#868686"/>
                <v:textbox>
                  <w:txbxContent>
                    <w:p w:rsidR="00FA7434" w:rsidRPr="00A32E7A" w:rsidRDefault="00FA7434" w:rsidP="00FA7434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32E7A">
                        <w:rPr>
                          <w:b/>
                        </w:rPr>
                        <w:t>Employee Annual screening</w:t>
                      </w:r>
                    </w:p>
                    <w:p w:rsidR="00FA7434" w:rsidRDefault="00FA7434" w:rsidP="00FA7434">
                      <w:pPr>
                        <w:rPr>
                          <w:b/>
                        </w:rPr>
                      </w:pPr>
                    </w:p>
                    <w:p w:rsidR="00FA7434" w:rsidRPr="00C44588" w:rsidRDefault="00FA7434" w:rsidP="00FA743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Smoking behaviors</w:t>
                      </w:r>
                      <w:r w:rsidRPr="009A3184"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</w:rPr>
                        <w:t xml:space="preserve"> Yes</w:t>
                      </w:r>
                      <w:r>
                        <w:rPr>
                          <w:b/>
                        </w:rPr>
                        <w:tab/>
                        <w:t xml:space="preserve">   NO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**</w:t>
                      </w:r>
                      <w:r w:rsidRPr="007A2355">
                        <w:rPr>
                          <w:b/>
                          <w:highlight w:val="yellow"/>
                        </w:rPr>
                        <w:t>yes should be highlighted</w:t>
                      </w:r>
                    </w:p>
                    <w:tbl>
                      <w:tblPr>
                        <w:tblW w:w="3664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2128"/>
                        <w:gridCol w:w="748"/>
                        <w:gridCol w:w="788"/>
                      </w:tblGrid>
                      <w:tr w:rsidR="00FA7434" w:rsidRPr="00C44588" w:rsidTr="00C44588">
                        <w:trPr>
                          <w:trHeight w:val="300"/>
                        </w:trPr>
                        <w:tc>
                          <w:tcPr>
                            <w:tcW w:w="21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 w:rsidP="00644910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Do you smoke (including ciggratees, e cigg, shicha etc)?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FA7434" w:rsidRPr="00C44588" w:rsidTr="00C44588">
                        <w:trPr>
                          <w:trHeight w:val="300"/>
                        </w:trPr>
                        <w:tc>
                          <w:tcPr>
                            <w:tcW w:w="21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 w:rsidP="007A2355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Do you use any smokeless tobacco (Pan, Chalia, Gutka, Gem etc.)?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FA7434" w:rsidRPr="00C44588" w:rsidTr="00C44588">
                        <w:trPr>
                          <w:trHeight w:val="300"/>
                        </w:trPr>
                        <w:tc>
                          <w:tcPr>
                            <w:tcW w:w="21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 w:rsidP="000060F1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Have you thought of quitting 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</w:tbl>
                    <w:p w:rsidR="00FA7434" w:rsidRDefault="00FA7434" w:rsidP="00FA743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A7434" w:rsidRPr="007A2355" w:rsidRDefault="00FA7434" w:rsidP="00FA7434">
                      <w:pPr>
                        <w:rPr>
                          <w:rFonts w:ascii="Arial" w:hAnsi="Arial" w:cs="Arial"/>
                          <w:color w:val="222222"/>
                          <w:sz w:val="27"/>
                          <w:szCs w:val="27"/>
                        </w:rPr>
                      </w:pPr>
                      <w:r>
                        <w:t xml:space="preserve">Let’s conduct your </w:t>
                      </w:r>
                      <w:hyperlink r:id="rId12" w:history="1">
                        <w:r w:rsidRPr="007A2355">
                          <w:t>Anthropometric measurements</w:t>
                        </w:r>
                        <w:r w:rsidRPr="007A2355">
                          <w:rPr>
                            <w:rFonts w:ascii="Arial" w:hAnsi="Arial" w:cs="Arial"/>
                            <w:color w:val="0000FF"/>
                            <w:sz w:val="27"/>
                            <w:szCs w:val="27"/>
                          </w:rPr>
                          <w:t xml:space="preserve"> </w:t>
                        </w:r>
                      </w:hyperlink>
                    </w:p>
                    <w:p w:rsidR="00FA7434" w:rsidRDefault="00FA7434" w:rsidP="00FA7434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C2EBF">
                        <w:rPr>
                          <w:sz w:val="16"/>
                        </w:rPr>
                        <w:t>Next Page</w:t>
                      </w:r>
                    </w:p>
                    <w:p w:rsidR="00FA7434" w:rsidRDefault="00FA7434" w:rsidP="00FA7434"/>
                  </w:txbxContent>
                </v:textbox>
              </v:roundrect>
            </w:pict>
          </mc:Fallback>
        </mc:AlternateContent>
      </w:r>
    </w:p>
    <w:p w:rsidR="00FA7434" w:rsidRPr="007A2355" w:rsidRDefault="00FA7434" w:rsidP="00FA7434"/>
    <w:p w:rsidR="00FA7434" w:rsidRPr="007A2355" w:rsidRDefault="00FA7434" w:rsidP="00FA7434"/>
    <w:p w:rsidR="00FA7434" w:rsidRPr="007A2355" w:rsidRDefault="00FA7434" w:rsidP="00FA7434"/>
    <w:p w:rsidR="00FA7434" w:rsidRPr="007A2355" w:rsidRDefault="00FA7434" w:rsidP="00FA7434"/>
    <w:p w:rsidR="00FA7434" w:rsidRPr="007A2355" w:rsidRDefault="00FA7434" w:rsidP="00FA7434"/>
    <w:p w:rsidR="00FA7434" w:rsidRPr="007A2355" w:rsidRDefault="00FA7434" w:rsidP="00FA7434"/>
    <w:p w:rsidR="00FA7434" w:rsidRPr="007A2355" w:rsidRDefault="00FA7434" w:rsidP="00FA7434"/>
    <w:p w:rsidR="00FA7434" w:rsidRPr="007A2355" w:rsidRDefault="00FA7434" w:rsidP="00FA7434"/>
    <w:p w:rsidR="00FA7434" w:rsidRPr="007A2355" w:rsidRDefault="00FA7434" w:rsidP="00FA7434"/>
    <w:p w:rsidR="00FA7434" w:rsidRPr="007A2355" w:rsidRDefault="00FA7434" w:rsidP="00FA7434"/>
    <w:p w:rsidR="00FA7434" w:rsidRPr="007A2355" w:rsidRDefault="00FA7434" w:rsidP="00FA7434"/>
    <w:p w:rsidR="00FA7434" w:rsidRPr="007A2355" w:rsidRDefault="00FA7434" w:rsidP="00FA7434"/>
    <w:p w:rsidR="00FA7434" w:rsidRPr="007A2355" w:rsidRDefault="00FA7434" w:rsidP="00FA7434"/>
    <w:p w:rsidR="00FA7434" w:rsidRPr="007A2355" w:rsidRDefault="00FA7434" w:rsidP="00FA7434"/>
    <w:p w:rsidR="00FA7434" w:rsidRPr="007A2355" w:rsidRDefault="00FA7434" w:rsidP="00FA7434"/>
    <w:p w:rsidR="00FA7434" w:rsidRPr="007A2355" w:rsidRDefault="00FA7434" w:rsidP="00FA7434"/>
    <w:p w:rsidR="00FA7434" w:rsidRPr="007A2355" w:rsidRDefault="00FA7434" w:rsidP="00FA7434"/>
    <w:p w:rsidR="00FA7434" w:rsidRPr="007A2355" w:rsidRDefault="00FA7434" w:rsidP="00FA743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BBC9E" wp14:editId="43CFC886">
                <wp:simplePos x="0" y="0"/>
                <wp:positionH relativeFrom="column">
                  <wp:posOffset>-118745</wp:posOffset>
                </wp:positionH>
                <wp:positionV relativeFrom="paragraph">
                  <wp:posOffset>127635</wp:posOffset>
                </wp:positionV>
                <wp:extent cx="6585585" cy="3822192"/>
                <wp:effectExtent l="38100" t="38100" r="43815" b="45085"/>
                <wp:wrapNone/>
                <wp:docPr id="25" name="Rounded 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5585" cy="38221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A7434" w:rsidRPr="00A32E7A" w:rsidRDefault="00FA7434" w:rsidP="00FA7434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32E7A">
                              <w:rPr>
                                <w:b/>
                              </w:rPr>
                              <w:t>Employee Annual screening</w:t>
                            </w:r>
                          </w:p>
                          <w:p w:rsidR="00FA7434" w:rsidRPr="00C44588" w:rsidRDefault="00FA7434" w:rsidP="00FA74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tbl>
                            <w:tblPr>
                              <w:tblW w:w="2385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382"/>
                              <w:gridCol w:w="2677"/>
                            </w:tblGrid>
                            <w:tr w:rsidR="00FA7434" w:rsidRPr="00C44588" w:rsidTr="00563B9C">
                              <w:trPr>
                                <w:trHeight w:val="300"/>
                              </w:trPr>
                              <w:tc>
                                <w:tcPr>
                                  <w:tcW w:w="3011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 w:rsidP="00644910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Height (cm)</w:t>
                                  </w:r>
                                </w:p>
                              </w:tc>
                              <w:tc>
                                <w:tcPr>
                                  <w:tcW w:w="1989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 w:rsidP="0039289F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 Free writing (</w:t>
                                  </w:r>
                                  <w:r>
                                    <w:rPr>
                                      <w:rFonts w:cs="Calibri"/>
                                      <w:color w:val="FF0000"/>
                                    </w:rPr>
                                    <w:t>60-250cm)</w:t>
                                  </w:r>
                                </w:p>
                              </w:tc>
                            </w:tr>
                            <w:tr w:rsidR="00FA7434" w:rsidRPr="00C44588" w:rsidTr="00563B9C">
                              <w:trPr>
                                <w:trHeight w:val="300"/>
                              </w:trPr>
                              <w:tc>
                                <w:tcPr>
                                  <w:tcW w:w="3011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 w:rsidP="007A2355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Weight (kgs)</w:t>
                                  </w:r>
                                </w:p>
                              </w:tc>
                              <w:tc>
                                <w:tcPr>
                                  <w:tcW w:w="198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 w:rsidP="0039289F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  Free writing</w:t>
                                  </w:r>
                                  <w:r w:rsidRPr="009A3184">
                                    <w:rPr>
                                      <w:rFonts w:cs="Calibri"/>
                                      <w:color w:val="FF0000"/>
                                    </w:rPr>
                                    <w:t>(0-200 kg</w:t>
                                  </w:r>
                                  <w:r>
                                    <w:rPr>
                                      <w:rFonts w:cs="Calibri"/>
                                      <w:color w:val="FF000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A7434" w:rsidRPr="00C44588" w:rsidTr="00563B9C">
                              <w:trPr>
                                <w:trHeight w:val="486"/>
                              </w:trPr>
                              <w:tc>
                                <w:tcPr>
                                  <w:tcW w:w="3011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 w:rsidP="007A2355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1989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A7434" w:rsidRDefault="00FA7434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 Auto calculation</w:t>
                                  </w:r>
                                </w:p>
                              </w:tc>
                            </w:tr>
                            <w:tr w:rsidR="00FA7434" w:rsidRPr="00C44588" w:rsidTr="00563B9C">
                              <w:trPr>
                                <w:trHeight w:val="197"/>
                              </w:trPr>
                              <w:tc>
                                <w:tcPr>
                                  <w:tcW w:w="3011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FA7434" w:rsidRDefault="00FA7434" w:rsidP="007A2355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Waist circumferences (cm)</w:t>
                                  </w:r>
                                </w:p>
                              </w:tc>
                              <w:tc>
                                <w:tcPr>
                                  <w:tcW w:w="1989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FA7434" w:rsidRDefault="00FA7434" w:rsidP="007A2355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Free writing (</w:t>
                                  </w:r>
                                  <w:r>
                                    <w:rPr>
                                      <w:rFonts w:cs="Calibri"/>
                                      <w:color w:val="000000"/>
                                      <w:highlight w:val="yellow"/>
                                    </w:rPr>
                                    <w:t>10-200 cm</w:t>
                                  </w:r>
                                  <w:r w:rsidRPr="009A3184">
                                    <w:rPr>
                                      <w:rFonts w:cs="Calibri"/>
                                      <w:color w:val="000000"/>
                                      <w:highlight w:val="yellow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A7434" w:rsidRPr="00C44588" w:rsidTr="00563B9C">
                              <w:trPr>
                                <w:trHeight w:val="197"/>
                              </w:trPr>
                              <w:tc>
                                <w:tcPr>
                                  <w:tcW w:w="3011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FA7434" w:rsidRDefault="00FA7434" w:rsidP="007A2355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 xml:space="preserve">Blood pressure </w:t>
                                  </w:r>
                                </w:p>
                                <w:p w:rsidR="00FA7434" w:rsidRDefault="00FA7434" w:rsidP="007A2355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(SBP)</w:t>
                                  </w:r>
                                </w:p>
                                <w:p w:rsidR="00FA7434" w:rsidRDefault="00FA7434" w:rsidP="007A2355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(DBP)</w:t>
                                  </w:r>
                                </w:p>
                              </w:tc>
                              <w:tc>
                                <w:tcPr>
                                  <w:tcW w:w="1989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FA7434" w:rsidRDefault="00FA7434" w:rsidP="004407A0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Free writing Systolic(</w:t>
                                  </w:r>
                                  <w:r>
                                    <w:rPr>
                                      <w:rFonts w:cs="Calibri"/>
                                      <w:color w:val="FF0000"/>
                                      <w:highlight w:val="yellow"/>
                                    </w:rPr>
                                    <w:t>60</w:t>
                                  </w:r>
                                  <w:r w:rsidRPr="009A3184">
                                    <w:rPr>
                                      <w:rFonts w:cs="Calibri"/>
                                      <w:color w:val="FF0000"/>
                                      <w:highlight w:val="yellow"/>
                                    </w:rPr>
                                    <w:t>-300</w:t>
                                  </w: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)</w:t>
                                  </w:r>
                                </w:p>
                                <w:p w:rsidR="00FA7434" w:rsidRDefault="00FA7434" w:rsidP="00A34B86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Free writing Dystolic (18-120)</w:t>
                                  </w:r>
                                </w:p>
                              </w:tc>
                            </w:tr>
                          </w:tbl>
                          <w:p w:rsidR="00FA7434" w:rsidRDefault="00FA7434" w:rsidP="00FA743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tbl>
                            <w:tblPr>
                              <w:tblW w:w="2769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4"/>
                              <w:gridCol w:w="3052"/>
                            </w:tblGrid>
                            <w:tr w:rsidR="00FA7434" w:rsidRPr="00C44588" w:rsidTr="004407A0">
                              <w:trPr>
                                <w:trHeight w:val="300"/>
                              </w:trPr>
                              <w:tc>
                                <w:tcPr>
                                  <w:tcW w:w="5000" w:type="pct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FA7434" w:rsidRPr="00725AD7" w:rsidRDefault="00FA7434" w:rsidP="003F6227">
                                  <w:pPr>
                                    <w:rPr>
                                      <w:rFonts w:cs="Calibri"/>
                                      <w:b/>
                                      <w:color w:val="000000"/>
                                      <w:highlight w:val="yellow"/>
                                    </w:rPr>
                                  </w:pPr>
                                  <w:r w:rsidRPr="00725AD7">
                                    <w:rPr>
                                      <w:rFonts w:cs="Calibri"/>
                                      <w:b/>
                                      <w:color w:val="000000"/>
                                      <w:highlight w:val="yellow"/>
                                    </w:rPr>
                                    <w:t>KEY (for highlighting abnormal results)</w:t>
                                  </w:r>
                                </w:p>
                              </w:tc>
                            </w:tr>
                            <w:tr w:rsidR="00FA7434" w:rsidRPr="00725AD7" w:rsidTr="004407A0">
                              <w:trPr>
                                <w:trHeight w:val="300"/>
                              </w:trPr>
                              <w:tc>
                                <w:tcPr>
                                  <w:tcW w:w="2057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FA7434" w:rsidRPr="00725AD7" w:rsidRDefault="00FA7434" w:rsidP="003F6227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725AD7">
                                    <w:rPr>
                                      <w:rFonts w:cs="Calibri"/>
                                      <w:color w:val="000000"/>
                                    </w:rPr>
                                    <w:t>Waist circumference</w:t>
                                  </w:r>
                                </w:p>
                              </w:tc>
                              <w:tc>
                                <w:tcPr>
                                  <w:tcW w:w="2943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FA7434" w:rsidRPr="00725AD7" w:rsidRDefault="00FA7434" w:rsidP="003F6227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725AD7">
                                    <w:rPr>
                                      <w:rFonts w:cs="Calibri"/>
                                      <w:color w:val="000000"/>
                                    </w:rPr>
                                    <w:t>Men ≥ 90 cm; Women ≥ 80 cm</w:t>
                                  </w:r>
                                </w:p>
                              </w:tc>
                            </w:tr>
                            <w:tr w:rsidR="00FA7434" w:rsidRPr="00C44588" w:rsidTr="00B06219">
                              <w:trPr>
                                <w:trHeight w:val="486"/>
                              </w:trPr>
                              <w:tc>
                                <w:tcPr>
                                  <w:tcW w:w="2057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FA7434" w:rsidRPr="00725AD7" w:rsidRDefault="00FA7434" w:rsidP="003F6227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725AD7">
                                    <w:rPr>
                                      <w:rFonts w:cs="Calibri"/>
                                      <w:color w:val="000000"/>
                                    </w:rPr>
                                    <w:t>BMI formula</w:t>
                                  </w:r>
                                </w:p>
                              </w:tc>
                              <w:tc>
                                <w:tcPr>
                                  <w:tcW w:w="2943" w:type="pc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FA7434" w:rsidRPr="00725AD7" w:rsidRDefault="00FA7434" w:rsidP="00B06219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 w:rsidRPr="00725AD7">
                                    <w:rPr>
                                      <w:rFonts w:cs="Calibri"/>
                                      <w:color w:val="000000"/>
                                    </w:rPr>
                                    <w:t xml:space="preserve">BMI = kg/m2------ </w:t>
                                  </w: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t xml:space="preserve">≥ </w:t>
                                  </w:r>
                                  <w:r w:rsidRPr="00725AD7">
                                    <w:t>26</w:t>
                                  </w:r>
                                </w:p>
                              </w:tc>
                            </w:tr>
                            <w:tr w:rsidR="00FA7434" w:rsidRPr="00C44588" w:rsidTr="004407A0">
                              <w:trPr>
                                <w:trHeight w:val="486"/>
                              </w:trPr>
                              <w:tc>
                                <w:tcPr>
                                  <w:tcW w:w="2057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FA7434" w:rsidRDefault="00FA7434" w:rsidP="00B06219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(SBP)</w:t>
                                  </w:r>
                                </w:p>
                                <w:p w:rsidR="00FA7434" w:rsidRPr="00725AD7" w:rsidRDefault="00FA7434" w:rsidP="00B06219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(DBP)</w:t>
                                  </w:r>
                                </w:p>
                              </w:tc>
                              <w:tc>
                                <w:tcPr>
                                  <w:tcW w:w="2943" w:type="pc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FA7434" w:rsidRDefault="00FA7434" w:rsidP="003F6227"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t>≥ 130</w:t>
                                  </w:r>
                                </w:p>
                                <w:p w:rsidR="00FA7434" w:rsidRPr="00725AD7" w:rsidRDefault="00FA7434" w:rsidP="003F6227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t>≥ 85</w:t>
                                  </w:r>
                                </w:p>
                              </w:tc>
                            </w:tr>
                          </w:tbl>
                          <w:p w:rsidR="00FA7434" w:rsidRDefault="00FA7434" w:rsidP="00FA7434"/>
                          <w:p w:rsidR="00FA7434" w:rsidRDefault="00FA7434" w:rsidP="00FA7434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A7434" w:rsidRDefault="00FA7434" w:rsidP="00FA7434">
                            <w:pPr>
                              <w:ind w:left="7200" w:firstLine="720"/>
                            </w:pPr>
                            <w:r w:rsidRPr="003F6227">
                              <w:t>Next Page</w:t>
                            </w:r>
                          </w:p>
                          <w:p w:rsidR="00FA7434" w:rsidRDefault="00FA7434" w:rsidP="00FA7434">
                            <w:pPr>
                              <w:ind w:left="7200" w:firstLine="720"/>
                            </w:pPr>
                            <w:r w:rsidRPr="007C2EBF">
                              <w:rPr>
                                <w:sz w:val="16"/>
                              </w:rPr>
                              <w:t>Next Page</w:t>
                            </w:r>
                          </w:p>
                          <w:p w:rsidR="00FA7434" w:rsidRDefault="00FA7434" w:rsidP="00FA7434"/>
                          <w:p w:rsidR="00FA7434" w:rsidRDefault="00FA7434" w:rsidP="00FA7434"/>
                          <w:p w:rsidR="00FA7434" w:rsidRDefault="00FA7434" w:rsidP="00FA743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C2EBF">
                              <w:rPr>
                                <w:sz w:val="16"/>
                              </w:rPr>
                              <w:t>Next Page</w:t>
                            </w:r>
                          </w:p>
                          <w:p w:rsidR="00FA7434" w:rsidRDefault="00FA7434" w:rsidP="00FA74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8BBC9E" id="Rounded Rectangle 25" o:spid="_x0000_s1029" style="position:absolute;margin-left:-9.35pt;margin-top:10.05pt;width:518.55pt;height:30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" strokeweight="6pt">
                <v:shadow color="#868686"/>
                <v:textbox>
                  <w:txbxContent>
                    <w:p w:rsidR="00FA7434" w:rsidRPr="00A32E7A" w:rsidRDefault="00FA7434" w:rsidP="00FA7434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32E7A">
                        <w:rPr>
                          <w:b/>
                        </w:rPr>
                        <w:t>Employee Annual screening</w:t>
                      </w:r>
                    </w:p>
                    <w:p w:rsidR="00FA7434" w:rsidRPr="00C44588" w:rsidRDefault="00FA7434" w:rsidP="00FA743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</w:p>
                    <w:tbl>
                      <w:tblPr>
                        <w:tblW w:w="2385" w:type="pct"/>
                        <w:tblLook w:val="04A0" w:firstRow="1" w:lastRow="0" w:firstColumn="1" w:lastColumn="0" w:noHBand="0" w:noVBand="1"/>
                      </w:tblPr>
                      <w:tblGrid>
                        <w:gridCol w:w="2382"/>
                        <w:gridCol w:w="2677"/>
                      </w:tblGrid>
                      <w:tr w:rsidR="00FA7434" w:rsidRPr="00C44588" w:rsidTr="00563B9C">
                        <w:trPr>
                          <w:trHeight w:val="300"/>
                        </w:trPr>
                        <w:tc>
                          <w:tcPr>
                            <w:tcW w:w="3011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 w:rsidP="00644910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Height (cm)</w:t>
                            </w:r>
                          </w:p>
                        </w:tc>
                        <w:tc>
                          <w:tcPr>
                            <w:tcW w:w="1989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 w:rsidP="0039289F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 Free writing (</w:t>
                            </w:r>
                            <w:r>
                              <w:rPr>
                                <w:rFonts w:cs="Calibri"/>
                                <w:color w:val="FF0000"/>
                              </w:rPr>
                              <w:t>60-250cm)</w:t>
                            </w:r>
                          </w:p>
                        </w:tc>
                      </w:tr>
                      <w:tr w:rsidR="00FA7434" w:rsidRPr="00C44588" w:rsidTr="00563B9C">
                        <w:trPr>
                          <w:trHeight w:val="300"/>
                        </w:trPr>
                        <w:tc>
                          <w:tcPr>
                            <w:tcW w:w="3011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 w:rsidP="007A2355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Weight (kgs)</w:t>
                            </w:r>
                          </w:p>
                        </w:tc>
                        <w:tc>
                          <w:tcPr>
                            <w:tcW w:w="198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 w:rsidP="0039289F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  Free writing</w:t>
                            </w:r>
                            <w:r w:rsidRPr="009A3184">
                              <w:rPr>
                                <w:rFonts w:cs="Calibri"/>
                                <w:color w:val="FF0000"/>
                              </w:rPr>
                              <w:t>(0-200 kg</w:t>
                            </w:r>
                            <w:r>
                              <w:rPr>
                                <w:rFonts w:cs="Calibri"/>
                                <w:color w:val="FF0000"/>
                              </w:rPr>
                              <w:t>)</w:t>
                            </w:r>
                          </w:p>
                        </w:tc>
                      </w:tr>
                      <w:tr w:rsidR="00FA7434" w:rsidRPr="00C44588" w:rsidTr="00563B9C">
                        <w:trPr>
                          <w:trHeight w:val="486"/>
                        </w:trPr>
                        <w:tc>
                          <w:tcPr>
                            <w:tcW w:w="3011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 w:rsidP="007A2355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BMI</w:t>
                            </w:r>
                          </w:p>
                        </w:tc>
                        <w:tc>
                          <w:tcPr>
                            <w:tcW w:w="1989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A7434" w:rsidRDefault="00FA7434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 Auto calculation</w:t>
                            </w:r>
                          </w:p>
                        </w:tc>
                      </w:tr>
                      <w:tr w:rsidR="00FA7434" w:rsidRPr="00C44588" w:rsidTr="00563B9C">
                        <w:trPr>
                          <w:trHeight w:val="197"/>
                        </w:trPr>
                        <w:tc>
                          <w:tcPr>
                            <w:tcW w:w="3011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FA7434" w:rsidRDefault="00FA7434" w:rsidP="007A2355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Waist circumferences (cm)</w:t>
                            </w:r>
                          </w:p>
                        </w:tc>
                        <w:tc>
                          <w:tcPr>
                            <w:tcW w:w="1989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FA7434" w:rsidRDefault="00FA7434" w:rsidP="007A2355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Free writing (</w:t>
                            </w:r>
                            <w:r>
                              <w:rPr>
                                <w:rFonts w:cs="Calibri"/>
                                <w:color w:val="000000"/>
                                <w:highlight w:val="yellow"/>
                              </w:rPr>
                              <w:t>10-200 cm</w:t>
                            </w:r>
                            <w:r w:rsidRPr="009A3184">
                              <w:rPr>
                                <w:rFonts w:cs="Calibri"/>
                                <w:color w:val="000000"/>
                                <w:highlight w:val="yellow"/>
                              </w:rPr>
                              <w:t>)</w:t>
                            </w:r>
                          </w:p>
                        </w:tc>
                      </w:tr>
                      <w:tr w:rsidR="00FA7434" w:rsidRPr="00C44588" w:rsidTr="00563B9C">
                        <w:trPr>
                          <w:trHeight w:val="197"/>
                        </w:trPr>
                        <w:tc>
                          <w:tcPr>
                            <w:tcW w:w="3011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FA7434" w:rsidRDefault="00FA7434" w:rsidP="007A2355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Blood pressure </w:t>
                            </w:r>
                          </w:p>
                          <w:p w:rsidR="00FA7434" w:rsidRDefault="00FA7434" w:rsidP="007A2355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(SBP)</w:t>
                            </w:r>
                          </w:p>
                          <w:p w:rsidR="00FA7434" w:rsidRDefault="00FA7434" w:rsidP="007A2355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(DBP)</w:t>
                            </w:r>
                          </w:p>
                        </w:tc>
                        <w:tc>
                          <w:tcPr>
                            <w:tcW w:w="1989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FA7434" w:rsidRDefault="00FA7434" w:rsidP="004407A0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Free writing Systolic(</w:t>
                            </w:r>
                            <w:r>
                              <w:rPr>
                                <w:rFonts w:cs="Calibri"/>
                                <w:color w:val="FF0000"/>
                                <w:highlight w:val="yellow"/>
                              </w:rPr>
                              <w:t>60</w:t>
                            </w:r>
                            <w:r w:rsidRPr="009A3184">
                              <w:rPr>
                                <w:rFonts w:cs="Calibri"/>
                                <w:color w:val="FF0000"/>
                                <w:highlight w:val="yellow"/>
                              </w:rPr>
                              <w:t>-300</w:t>
                            </w:r>
                            <w:r>
                              <w:rPr>
                                <w:rFonts w:cs="Calibri"/>
                                <w:color w:val="000000"/>
                              </w:rPr>
                              <w:t>)</w:t>
                            </w:r>
                          </w:p>
                          <w:p w:rsidR="00FA7434" w:rsidRDefault="00FA7434" w:rsidP="00A34B86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Free writing Dystolic (18-120)</w:t>
                            </w:r>
                          </w:p>
                        </w:tc>
                      </w:tr>
                    </w:tbl>
                    <w:p w:rsidR="00FA7434" w:rsidRDefault="00FA7434" w:rsidP="00FA743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tbl>
                      <w:tblPr>
                        <w:tblW w:w="2769" w:type="pct"/>
                        <w:tblLook w:val="04A0" w:firstRow="1" w:lastRow="0" w:firstColumn="1" w:lastColumn="0" w:noHBand="0" w:noVBand="1"/>
                      </w:tblPr>
                      <w:tblGrid>
                        <w:gridCol w:w="2134"/>
                        <w:gridCol w:w="3052"/>
                      </w:tblGrid>
                      <w:tr w:rsidR="00FA7434" w:rsidRPr="00C44588" w:rsidTr="004407A0">
                        <w:trPr>
                          <w:trHeight w:val="300"/>
                        </w:trPr>
                        <w:tc>
                          <w:tcPr>
                            <w:tcW w:w="5000" w:type="pct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FA7434" w:rsidRPr="00725AD7" w:rsidRDefault="00FA7434" w:rsidP="003F6227">
                            <w:pPr>
                              <w:rPr>
                                <w:rFonts w:cs="Calibri"/>
                                <w:b/>
                                <w:color w:val="000000"/>
                                <w:highlight w:val="yellow"/>
                              </w:rPr>
                            </w:pPr>
                            <w:r w:rsidRPr="00725AD7">
                              <w:rPr>
                                <w:rFonts w:cs="Calibri"/>
                                <w:b/>
                                <w:color w:val="000000"/>
                                <w:highlight w:val="yellow"/>
                              </w:rPr>
                              <w:t>KEY (for highlighting abnormal results)</w:t>
                            </w:r>
                          </w:p>
                        </w:tc>
                      </w:tr>
                      <w:tr w:rsidR="00FA7434" w:rsidRPr="00725AD7" w:rsidTr="004407A0">
                        <w:trPr>
                          <w:trHeight w:val="300"/>
                        </w:trPr>
                        <w:tc>
                          <w:tcPr>
                            <w:tcW w:w="2057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FA7434" w:rsidRPr="00725AD7" w:rsidRDefault="00FA7434" w:rsidP="003F6227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 w:rsidRPr="00725AD7">
                              <w:rPr>
                                <w:rFonts w:cs="Calibri"/>
                                <w:color w:val="000000"/>
                              </w:rPr>
                              <w:t>Waist circumference</w:t>
                            </w:r>
                          </w:p>
                        </w:tc>
                        <w:tc>
                          <w:tcPr>
                            <w:tcW w:w="2943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FA7434" w:rsidRPr="00725AD7" w:rsidRDefault="00FA7434" w:rsidP="003F6227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 w:rsidRPr="00725AD7">
                              <w:rPr>
                                <w:rFonts w:cs="Calibri"/>
                                <w:color w:val="000000"/>
                              </w:rPr>
                              <w:t>Men ≥ 90 cm; Women ≥ 80 cm</w:t>
                            </w:r>
                          </w:p>
                        </w:tc>
                      </w:tr>
                      <w:tr w:rsidR="00FA7434" w:rsidRPr="00C44588" w:rsidTr="00B06219">
                        <w:trPr>
                          <w:trHeight w:val="486"/>
                        </w:trPr>
                        <w:tc>
                          <w:tcPr>
                            <w:tcW w:w="2057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FA7434" w:rsidRPr="00725AD7" w:rsidRDefault="00FA7434" w:rsidP="003F6227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 w:rsidRPr="00725AD7">
                              <w:rPr>
                                <w:rFonts w:cs="Calibri"/>
                                <w:color w:val="000000"/>
                              </w:rPr>
                              <w:t>BMI formula</w:t>
                            </w:r>
                          </w:p>
                        </w:tc>
                        <w:tc>
                          <w:tcPr>
                            <w:tcW w:w="2943" w:type="pc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FA7434" w:rsidRPr="00725AD7" w:rsidRDefault="00FA7434" w:rsidP="00B06219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 w:rsidRPr="00725AD7">
                              <w:rPr>
                                <w:rFonts w:cs="Calibri"/>
                                <w:color w:val="000000"/>
                              </w:rPr>
                              <w:t xml:space="preserve">BMI = kg/m2------ </w:t>
                            </w:r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t xml:space="preserve">≥ </w:t>
                            </w:r>
                            <w:r w:rsidRPr="00725AD7">
                              <w:t>26</w:t>
                            </w:r>
                          </w:p>
                        </w:tc>
                      </w:tr>
                      <w:tr w:rsidR="00FA7434" w:rsidRPr="00C44588" w:rsidTr="004407A0">
                        <w:trPr>
                          <w:trHeight w:val="486"/>
                        </w:trPr>
                        <w:tc>
                          <w:tcPr>
                            <w:tcW w:w="2057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FA7434" w:rsidRDefault="00FA7434" w:rsidP="00B06219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(SBP)</w:t>
                            </w:r>
                          </w:p>
                          <w:p w:rsidR="00FA7434" w:rsidRPr="00725AD7" w:rsidRDefault="00FA7434" w:rsidP="00B06219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(DBP)</w:t>
                            </w:r>
                          </w:p>
                        </w:tc>
                        <w:tc>
                          <w:tcPr>
                            <w:tcW w:w="2943" w:type="pc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FA7434" w:rsidRDefault="00FA7434" w:rsidP="003F6227"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t>≥ 130</w:t>
                            </w:r>
                          </w:p>
                          <w:p w:rsidR="00FA7434" w:rsidRPr="00725AD7" w:rsidRDefault="00FA7434" w:rsidP="003F6227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t>≥ 85</w:t>
                            </w:r>
                          </w:p>
                        </w:tc>
                      </w:tr>
                    </w:tbl>
                    <w:p w:rsidR="00FA7434" w:rsidRDefault="00FA7434" w:rsidP="00FA7434"/>
                    <w:p w:rsidR="00FA7434" w:rsidRDefault="00FA7434" w:rsidP="00FA7434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A7434" w:rsidRDefault="00FA7434" w:rsidP="00FA7434">
                      <w:pPr>
                        <w:ind w:left="7200" w:firstLine="720"/>
                      </w:pPr>
                      <w:r w:rsidRPr="003F6227">
                        <w:t>Next Page</w:t>
                      </w:r>
                    </w:p>
                    <w:p w:rsidR="00FA7434" w:rsidRDefault="00FA7434" w:rsidP="00FA7434">
                      <w:pPr>
                        <w:ind w:left="7200" w:firstLine="720"/>
                      </w:pPr>
                      <w:r w:rsidRPr="007C2EBF">
                        <w:rPr>
                          <w:sz w:val="16"/>
                        </w:rPr>
                        <w:t>Next Page</w:t>
                      </w:r>
                    </w:p>
                    <w:p w:rsidR="00FA7434" w:rsidRDefault="00FA7434" w:rsidP="00FA7434"/>
                    <w:p w:rsidR="00FA7434" w:rsidRDefault="00FA7434" w:rsidP="00FA7434"/>
                    <w:p w:rsidR="00FA7434" w:rsidRDefault="00FA7434" w:rsidP="00FA743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C2EBF">
                        <w:rPr>
                          <w:sz w:val="16"/>
                        </w:rPr>
                        <w:t>Next Page</w:t>
                      </w:r>
                    </w:p>
                    <w:p w:rsidR="00FA7434" w:rsidRDefault="00FA7434" w:rsidP="00FA7434"/>
                  </w:txbxContent>
                </v:textbox>
              </v:roundrect>
            </w:pict>
          </mc:Fallback>
        </mc:AlternateContent>
      </w:r>
    </w:p>
    <w:p w:rsidR="00FA7434" w:rsidRPr="007A2355" w:rsidRDefault="00FA7434" w:rsidP="00FA7434"/>
    <w:p w:rsidR="00FA7434" w:rsidRDefault="00FA7434" w:rsidP="00FA7434">
      <w:pPr>
        <w:tabs>
          <w:tab w:val="left" w:pos="3329"/>
        </w:tabs>
      </w:pPr>
      <w:r>
        <w:tab/>
      </w:r>
    </w:p>
    <w:p w:rsidR="00FA7434" w:rsidRDefault="00FA7434" w:rsidP="00FA7434">
      <w:pPr>
        <w:tabs>
          <w:tab w:val="left" w:pos="3329"/>
        </w:tabs>
      </w:pPr>
    </w:p>
    <w:p w:rsidR="00FA7434" w:rsidRPr="00563B9C" w:rsidRDefault="00FA7434" w:rsidP="00FA7434"/>
    <w:p w:rsidR="00FA7434" w:rsidRPr="00563B9C" w:rsidRDefault="00FA7434" w:rsidP="00FA7434"/>
    <w:p w:rsidR="00FA7434" w:rsidRPr="00563B9C" w:rsidRDefault="00FA7434" w:rsidP="00FA7434"/>
    <w:p w:rsidR="00FA7434" w:rsidRPr="00563B9C" w:rsidRDefault="00FA7434" w:rsidP="00FA7434"/>
    <w:p w:rsidR="00FA7434" w:rsidRPr="00563B9C" w:rsidRDefault="00FA7434" w:rsidP="00FA7434"/>
    <w:p w:rsidR="00FA7434" w:rsidRPr="00563B9C" w:rsidRDefault="00FA7434" w:rsidP="00FA7434"/>
    <w:p w:rsidR="00FA7434" w:rsidRPr="00563B9C" w:rsidRDefault="00FA7434" w:rsidP="00FA7434"/>
    <w:p w:rsidR="00FA7434" w:rsidRPr="00563B9C" w:rsidRDefault="00FA7434" w:rsidP="00FA7434"/>
    <w:p w:rsidR="00FA7434" w:rsidRPr="00563B9C" w:rsidRDefault="00FA7434" w:rsidP="00FA7434"/>
    <w:p w:rsidR="00FA7434" w:rsidRPr="00563B9C" w:rsidRDefault="00FA7434" w:rsidP="00FA7434"/>
    <w:p w:rsidR="00FA7434" w:rsidRPr="00563B9C" w:rsidRDefault="00FA7434" w:rsidP="00FA7434"/>
    <w:p w:rsidR="00FA7434" w:rsidRPr="00563B9C" w:rsidRDefault="00FA7434" w:rsidP="00FA7434"/>
    <w:p w:rsidR="00FA7434" w:rsidRPr="00563B9C" w:rsidRDefault="00FA7434" w:rsidP="00FA7434"/>
    <w:p w:rsidR="00FA7434" w:rsidRPr="00563B9C" w:rsidRDefault="00FA7434" w:rsidP="00FA7434"/>
    <w:p w:rsidR="00FA7434" w:rsidRPr="00563B9C" w:rsidRDefault="00FA7434" w:rsidP="00FA7434"/>
    <w:p w:rsidR="00FA7434" w:rsidRPr="00563B9C" w:rsidRDefault="00FA7434" w:rsidP="00FA7434"/>
    <w:p w:rsidR="00FA7434" w:rsidRPr="00563B9C" w:rsidRDefault="00FA7434" w:rsidP="00FA7434"/>
    <w:p w:rsidR="00FA7434" w:rsidRPr="00563B9C" w:rsidRDefault="00FA7434" w:rsidP="00FA7434"/>
    <w:p w:rsidR="00FA7434" w:rsidRPr="00563B9C" w:rsidRDefault="00FA7434" w:rsidP="00FA7434"/>
    <w:p w:rsidR="00FA7434" w:rsidRDefault="00FA7434" w:rsidP="00FA7434"/>
    <w:p w:rsidR="00FA7434" w:rsidRDefault="00FA7434" w:rsidP="00FA7434">
      <w:pPr>
        <w:tabs>
          <w:tab w:val="left" w:pos="2861"/>
        </w:tabs>
      </w:pPr>
      <w:r>
        <w:tab/>
        <w:t>.</w:t>
      </w:r>
    </w:p>
    <w:p w:rsidR="00FA7434" w:rsidRDefault="00FA7434" w:rsidP="00FA7434">
      <w:pPr>
        <w:tabs>
          <w:tab w:val="left" w:pos="2861"/>
        </w:tabs>
      </w:pPr>
    </w:p>
    <w:p w:rsidR="00FA7434" w:rsidRDefault="00FA7434" w:rsidP="00FA7434">
      <w:pPr>
        <w:tabs>
          <w:tab w:val="left" w:pos="2861"/>
        </w:tabs>
      </w:pPr>
    </w:p>
    <w:p w:rsidR="00FA7434" w:rsidRDefault="00FA7434" w:rsidP="00FA7434">
      <w:pPr>
        <w:tabs>
          <w:tab w:val="left" w:pos="2861"/>
        </w:tabs>
      </w:pPr>
    </w:p>
    <w:p w:rsidR="00FA7434" w:rsidRDefault="00FA7434" w:rsidP="00FA7434">
      <w:pPr>
        <w:tabs>
          <w:tab w:val="left" w:pos="2861"/>
        </w:tabs>
      </w:pPr>
    </w:p>
    <w:p w:rsidR="00FA7434" w:rsidRPr="00725AD7" w:rsidRDefault="00FA7434" w:rsidP="00FA7434"/>
    <w:p w:rsidR="00FA7434" w:rsidRPr="00725AD7" w:rsidRDefault="00FA7434" w:rsidP="00FA7434"/>
    <w:p w:rsidR="00FA7434" w:rsidRPr="00725AD7" w:rsidRDefault="00FA7434" w:rsidP="00FA7434"/>
    <w:p w:rsidR="00FA7434" w:rsidRPr="00725AD7" w:rsidRDefault="00FA7434" w:rsidP="00FA7434"/>
    <w:p w:rsidR="00FA7434" w:rsidRPr="00725AD7" w:rsidRDefault="00FA7434" w:rsidP="00FA7434"/>
    <w:p w:rsidR="00FA7434" w:rsidRPr="00725AD7" w:rsidRDefault="00FA7434" w:rsidP="00FA7434"/>
    <w:p w:rsidR="00FA7434" w:rsidRPr="00725AD7" w:rsidRDefault="00FA7434" w:rsidP="00FA7434"/>
    <w:p w:rsidR="00FA7434" w:rsidRPr="00725AD7" w:rsidRDefault="00FA7434" w:rsidP="00FA7434"/>
    <w:p w:rsidR="00FA7434" w:rsidRPr="00725AD7" w:rsidRDefault="00FA7434" w:rsidP="00FA7434"/>
    <w:p w:rsidR="00FA7434" w:rsidRPr="00725AD7" w:rsidRDefault="00FA7434" w:rsidP="00FA7434"/>
    <w:p w:rsidR="00FA7434" w:rsidRPr="00725AD7" w:rsidRDefault="00FA7434" w:rsidP="00FA7434"/>
    <w:p w:rsidR="00FA7434" w:rsidRPr="00725AD7" w:rsidRDefault="00FA7434" w:rsidP="00FA743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B51E5A" wp14:editId="6B5A1F63">
                <wp:simplePos x="0" y="0"/>
                <wp:positionH relativeFrom="column">
                  <wp:posOffset>-283464</wp:posOffset>
                </wp:positionH>
                <wp:positionV relativeFrom="paragraph">
                  <wp:posOffset>-100584</wp:posOffset>
                </wp:positionV>
                <wp:extent cx="6278880" cy="2487168"/>
                <wp:effectExtent l="38100" t="38100" r="45720" b="46990"/>
                <wp:wrapNone/>
                <wp:docPr id="24" name="Rounded 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8880" cy="24871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A7434" w:rsidRPr="00A32E7A" w:rsidRDefault="00FA7434" w:rsidP="00FA7434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32E7A">
                              <w:rPr>
                                <w:b/>
                              </w:rPr>
                              <w:t>Employee Annual screening</w:t>
                            </w:r>
                          </w:p>
                          <w:p w:rsidR="00FA7434" w:rsidRPr="00C44588" w:rsidRDefault="00FA7434" w:rsidP="00FA74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Lab investigations</w:t>
                            </w:r>
                            <w:r>
                              <w:rPr>
                                <w:b/>
                              </w:rPr>
                              <w:tab/>
                              <w:t>(Integration with Patient Profile Viewer)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tbl>
                            <w:tblPr>
                              <w:tblW w:w="1905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9"/>
                              <w:gridCol w:w="2127"/>
                            </w:tblGrid>
                            <w:tr w:rsidR="00FA7434" w:rsidRPr="00C44588" w:rsidTr="00725AD7">
                              <w:trPr>
                                <w:trHeight w:val="197"/>
                              </w:trPr>
                              <w:tc>
                                <w:tcPr>
                                  <w:tcW w:w="1932" w:type="pct"/>
                                  <w:vAlign w:val="bottom"/>
                                </w:tcPr>
                                <w:p w:rsidR="00FA7434" w:rsidRDefault="00FA7434" w:rsidP="00725AD7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 xml:space="preserve">HB: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3068" w:type="pct"/>
                                  <w:vAlign w:val="bottom"/>
                                </w:tcPr>
                                <w:p w:rsidR="00FA7434" w:rsidRDefault="00FA7434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 auto</w:t>
                                  </w:r>
                                </w:p>
                              </w:tc>
                            </w:tr>
                            <w:tr w:rsidR="00FA7434" w:rsidRPr="00C44588" w:rsidTr="00725AD7">
                              <w:trPr>
                                <w:trHeight w:val="197"/>
                              </w:trPr>
                              <w:tc>
                                <w:tcPr>
                                  <w:tcW w:w="1932" w:type="pct"/>
                                  <w:vAlign w:val="bottom"/>
                                </w:tcPr>
                                <w:p w:rsidR="00FA7434" w:rsidRDefault="00FA7434" w:rsidP="00725AD7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3068" w:type="pct"/>
                                </w:tcPr>
                                <w:p w:rsidR="00FA7434" w:rsidRDefault="00FA7434">
                                  <w:r w:rsidRPr="00566C5B">
                                    <w:rPr>
                                      <w:rFonts w:cs="Calibri"/>
                                      <w:color w:val="000000"/>
                                    </w:rPr>
                                    <w:t>auto</w:t>
                                  </w:r>
                                </w:p>
                              </w:tc>
                            </w:tr>
                            <w:tr w:rsidR="00FA7434" w:rsidRPr="00C44588" w:rsidTr="00725AD7">
                              <w:trPr>
                                <w:trHeight w:val="197"/>
                              </w:trPr>
                              <w:tc>
                                <w:tcPr>
                                  <w:tcW w:w="1932" w:type="pct"/>
                                  <w:vAlign w:val="bottom"/>
                                </w:tcPr>
                                <w:p w:rsidR="00FA7434" w:rsidRDefault="00FA7434" w:rsidP="00725AD7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 xml:space="preserve"> LDL   </w:t>
                                  </w:r>
                                </w:p>
                              </w:tc>
                              <w:tc>
                                <w:tcPr>
                                  <w:tcW w:w="3068" w:type="pct"/>
                                </w:tcPr>
                                <w:p w:rsidR="00FA7434" w:rsidRDefault="00FA7434">
                                  <w:r w:rsidRPr="00566C5B">
                                    <w:rPr>
                                      <w:rFonts w:cs="Calibri"/>
                                      <w:color w:val="000000"/>
                                    </w:rPr>
                                    <w:t>auto</w:t>
                                  </w:r>
                                </w:p>
                              </w:tc>
                            </w:tr>
                            <w:tr w:rsidR="00FA7434" w:rsidRPr="00C44588" w:rsidTr="00725AD7">
                              <w:trPr>
                                <w:trHeight w:val="197"/>
                              </w:trPr>
                              <w:tc>
                                <w:tcPr>
                                  <w:tcW w:w="1932" w:type="pct"/>
                                  <w:vAlign w:val="bottom"/>
                                </w:tcPr>
                                <w:p w:rsidR="00FA7434" w:rsidRDefault="00FA7434" w:rsidP="00725AD7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3068" w:type="pct"/>
                                </w:tcPr>
                                <w:p w:rsidR="00FA7434" w:rsidRDefault="00FA7434">
                                  <w:r w:rsidRPr="00566C5B">
                                    <w:rPr>
                                      <w:rFonts w:cs="Calibri"/>
                                      <w:color w:val="000000"/>
                                    </w:rPr>
                                    <w:t>auto</w:t>
                                  </w:r>
                                </w:p>
                              </w:tc>
                            </w:tr>
                            <w:tr w:rsidR="00FA7434" w:rsidRPr="00C44588" w:rsidTr="00725AD7">
                              <w:trPr>
                                <w:trHeight w:val="197"/>
                              </w:trPr>
                              <w:tc>
                                <w:tcPr>
                                  <w:tcW w:w="1932" w:type="pct"/>
                                  <w:vAlign w:val="bottom"/>
                                </w:tcPr>
                                <w:p w:rsidR="00FA7434" w:rsidRDefault="00FA7434" w:rsidP="00725AD7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Triglyceride</w:t>
                                  </w:r>
                                </w:p>
                              </w:tc>
                              <w:tc>
                                <w:tcPr>
                                  <w:tcW w:w="3068" w:type="pct"/>
                                </w:tcPr>
                                <w:p w:rsidR="00FA7434" w:rsidRDefault="00FA7434">
                                  <w:r w:rsidRPr="00566C5B">
                                    <w:rPr>
                                      <w:rFonts w:cs="Calibri"/>
                                      <w:color w:val="000000"/>
                                    </w:rPr>
                                    <w:t>auto</w:t>
                                  </w:r>
                                </w:p>
                              </w:tc>
                            </w:tr>
                            <w:tr w:rsidR="00FA7434" w:rsidRPr="00C44588" w:rsidTr="00725AD7">
                              <w:trPr>
                                <w:trHeight w:val="197"/>
                              </w:trPr>
                              <w:tc>
                                <w:tcPr>
                                  <w:tcW w:w="1932" w:type="pct"/>
                                  <w:vAlign w:val="bottom"/>
                                </w:tcPr>
                                <w:p w:rsidR="00FA7434" w:rsidRDefault="00FA7434" w:rsidP="00725AD7">
                                  <w:pPr>
                                    <w:rPr>
                                      <w:rFonts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</w:rPr>
                                    <w:t>HEP C</w:t>
                                  </w:r>
                                </w:p>
                              </w:tc>
                              <w:tc>
                                <w:tcPr>
                                  <w:tcW w:w="3068" w:type="pct"/>
                                </w:tcPr>
                                <w:p w:rsidR="00FA7434" w:rsidRDefault="00FA7434">
                                  <w:r w:rsidRPr="00566C5B">
                                    <w:rPr>
                                      <w:rFonts w:cs="Calibri"/>
                                      <w:color w:val="000000"/>
                                    </w:rPr>
                                    <w:t>auto</w:t>
                                  </w:r>
                                </w:p>
                              </w:tc>
                            </w:tr>
                          </w:tbl>
                          <w:p w:rsidR="00FA7434" w:rsidRDefault="00FA7434" w:rsidP="00FA7434"/>
                          <w:p w:rsidR="00FA7434" w:rsidRDefault="00FA7434" w:rsidP="00FA7434">
                            <w:r>
                              <w:t>Referred to: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A7434" w:rsidRDefault="00FA7434" w:rsidP="00FA7434">
                            <w:pPr>
                              <w:ind w:firstLine="720"/>
                            </w:pPr>
                          </w:p>
                          <w:p w:rsidR="00FA7434" w:rsidRDefault="00FA7434" w:rsidP="00FA7434">
                            <w:pPr>
                              <w:ind w:firstLine="720"/>
                            </w:pPr>
                            <w:r>
                              <w:t>CHC</w:t>
                            </w:r>
                            <w:r>
                              <w:tab/>
                            </w:r>
                            <w:r w:rsidRPr="00E10087">
                              <w:rPr>
                                <w:noProof/>
                              </w:rPr>
                              <w:drawing>
                                <wp:inline distT="0" distB="0" distL="0" distR="0" wp14:anchorId="0CA0CC46" wp14:editId="0FC9439E">
                                  <wp:extent cx="191770" cy="22860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IMS </w:t>
                            </w:r>
                            <w:r>
                              <w:tab/>
                            </w:r>
                            <w:r w:rsidRPr="00E10087">
                              <w:rPr>
                                <w:noProof/>
                              </w:rPr>
                              <w:drawing>
                                <wp:inline distT="0" distB="0" distL="0" distR="0" wp14:anchorId="3733C1FE" wp14:editId="57A5EC96">
                                  <wp:extent cx="191770" cy="22860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Other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A7434" w:rsidRDefault="00FA7434" w:rsidP="00FA743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C2EBF">
                              <w:rPr>
                                <w:sz w:val="16"/>
                              </w:rPr>
                              <w:t>Next Page</w:t>
                            </w:r>
                          </w:p>
                          <w:p w:rsidR="00FA7434" w:rsidRDefault="00FA7434" w:rsidP="00FA7434"/>
                          <w:p w:rsidR="00FA7434" w:rsidRDefault="00FA7434" w:rsidP="00FA7434"/>
                          <w:p w:rsidR="00FA7434" w:rsidRDefault="00FA7434" w:rsidP="00FA7434"/>
                          <w:p w:rsidR="00FA7434" w:rsidRDefault="00FA7434" w:rsidP="00FA7434"/>
                          <w:p w:rsidR="00FA7434" w:rsidRDefault="00FA7434" w:rsidP="00FA743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C2EBF">
                              <w:rPr>
                                <w:sz w:val="16"/>
                              </w:rPr>
                              <w:t>Next Page</w:t>
                            </w:r>
                          </w:p>
                          <w:p w:rsidR="00FA7434" w:rsidRDefault="00FA7434" w:rsidP="00FA74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B51E5A" id="Rounded Rectangle 24" o:spid="_x0000_s1030" style="position:absolute;margin-left:-22.3pt;margin-top:-7.9pt;width:494.4pt;height:19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" strokeweight="6pt">
                <v:shadow color="#868686"/>
                <v:textbox>
                  <w:txbxContent>
                    <w:p w:rsidR="00FA7434" w:rsidRPr="00A32E7A" w:rsidRDefault="00FA7434" w:rsidP="00FA7434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32E7A">
                        <w:rPr>
                          <w:b/>
                        </w:rPr>
                        <w:t>Employee Annual screening</w:t>
                      </w:r>
                    </w:p>
                    <w:p w:rsidR="00FA7434" w:rsidRPr="00C44588" w:rsidRDefault="00FA7434" w:rsidP="00FA743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Lab investigations</w:t>
                      </w:r>
                      <w:r>
                        <w:rPr>
                          <w:b/>
                        </w:rPr>
                        <w:tab/>
                        <w:t>(Integration with Patient Profile Viewer)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</w:p>
                    <w:tbl>
                      <w:tblPr>
                        <w:tblW w:w="1905" w:type="pct"/>
                        <w:tblLook w:val="04A0" w:firstRow="1" w:lastRow="0" w:firstColumn="1" w:lastColumn="0" w:noHBand="0" w:noVBand="1"/>
                      </w:tblPr>
                      <w:tblGrid>
                        <w:gridCol w:w="1339"/>
                        <w:gridCol w:w="2127"/>
                      </w:tblGrid>
                      <w:tr w:rsidR="00FA7434" w:rsidRPr="00C44588" w:rsidTr="00725AD7">
                        <w:trPr>
                          <w:trHeight w:val="197"/>
                        </w:trPr>
                        <w:tc>
                          <w:tcPr>
                            <w:tcW w:w="1932" w:type="pct"/>
                            <w:vAlign w:val="bottom"/>
                          </w:tcPr>
                          <w:p w:rsidR="00FA7434" w:rsidRDefault="00FA7434" w:rsidP="00725AD7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HB:                                 </w:t>
                            </w:r>
                          </w:p>
                        </w:tc>
                        <w:tc>
                          <w:tcPr>
                            <w:tcW w:w="3068" w:type="pct"/>
                            <w:vAlign w:val="bottom"/>
                          </w:tcPr>
                          <w:p w:rsidR="00FA7434" w:rsidRDefault="00FA7434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 auto</w:t>
                            </w:r>
                          </w:p>
                        </w:tc>
                      </w:tr>
                      <w:tr w:rsidR="00FA7434" w:rsidRPr="00C44588" w:rsidTr="00725AD7">
                        <w:trPr>
                          <w:trHeight w:val="197"/>
                        </w:trPr>
                        <w:tc>
                          <w:tcPr>
                            <w:tcW w:w="1932" w:type="pct"/>
                            <w:vAlign w:val="bottom"/>
                          </w:tcPr>
                          <w:p w:rsidR="00FA7434" w:rsidRDefault="00FA7434" w:rsidP="00725AD7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FBS</w:t>
                            </w:r>
                          </w:p>
                        </w:tc>
                        <w:tc>
                          <w:tcPr>
                            <w:tcW w:w="3068" w:type="pct"/>
                          </w:tcPr>
                          <w:p w:rsidR="00FA7434" w:rsidRDefault="00FA7434">
                            <w:r w:rsidRPr="00566C5B">
                              <w:rPr>
                                <w:rFonts w:cs="Calibri"/>
                                <w:color w:val="000000"/>
                              </w:rPr>
                              <w:t>auto</w:t>
                            </w:r>
                          </w:p>
                        </w:tc>
                      </w:tr>
                      <w:tr w:rsidR="00FA7434" w:rsidRPr="00C44588" w:rsidTr="00725AD7">
                        <w:trPr>
                          <w:trHeight w:val="197"/>
                        </w:trPr>
                        <w:tc>
                          <w:tcPr>
                            <w:tcW w:w="1932" w:type="pct"/>
                            <w:vAlign w:val="bottom"/>
                          </w:tcPr>
                          <w:p w:rsidR="00FA7434" w:rsidRDefault="00FA7434" w:rsidP="00725AD7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 xml:space="preserve"> LDL   </w:t>
                            </w:r>
                          </w:p>
                        </w:tc>
                        <w:tc>
                          <w:tcPr>
                            <w:tcW w:w="3068" w:type="pct"/>
                          </w:tcPr>
                          <w:p w:rsidR="00FA7434" w:rsidRDefault="00FA7434">
                            <w:r w:rsidRPr="00566C5B">
                              <w:rPr>
                                <w:rFonts w:cs="Calibri"/>
                                <w:color w:val="000000"/>
                              </w:rPr>
                              <w:t>auto</w:t>
                            </w:r>
                          </w:p>
                        </w:tc>
                      </w:tr>
                      <w:tr w:rsidR="00FA7434" w:rsidRPr="00C44588" w:rsidTr="00725AD7">
                        <w:trPr>
                          <w:trHeight w:val="197"/>
                        </w:trPr>
                        <w:tc>
                          <w:tcPr>
                            <w:tcW w:w="1932" w:type="pct"/>
                            <w:vAlign w:val="bottom"/>
                          </w:tcPr>
                          <w:p w:rsidR="00FA7434" w:rsidRDefault="00FA7434" w:rsidP="00725AD7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HDL</w:t>
                            </w:r>
                          </w:p>
                        </w:tc>
                        <w:tc>
                          <w:tcPr>
                            <w:tcW w:w="3068" w:type="pct"/>
                          </w:tcPr>
                          <w:p w:rsidR="00FA7434" w:rsidRDefault="00FA7434">
                            <w:r w:rsidRPr="00566C5B">
                              <w:rPr>
                                <w:rFonts w:cs="Calibri"/>
                                <w:color w:val="000000"/>
                              </w:rPr>
                              <w:t>auto</w:t>
                            </w:r>
                          </w:p>
                        </w:tc>
                      </w:tr>
                      <w:tr w:rsidR="00FA7434" w:rsidRPr="00C44588" w:rsidTr="00725AD7">
                        <w:trPr>
                          <w:trHeight w:val="197"/>
                        </w:trPr>
                        <w:tc>
                          <w:tcPr>
                            <w:tcW w:w="1932" w:type="pct"/>
                            <w:vAlign w:val="bottom"/>
                          </w:tcPr>
                          <w:p w:rsidR="00FA7434" w:rsidRDefault="00FA7434" w:rsidP="00725AD7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Triglyceride</w:t>
                            </w:r>
                          </w:p>
                        </w:tc>
                        <w:tc>
                          <w:tcPr>
                            <w:tcW w:w="3068" w:type="pct"/>
                          </w:tcPr>
                          <w:p w:rsidR="00FA7434" w:rsidRDefault="00FA7434">
                            <w:r w:rsidRPr="00566C5B">
                              <w:rPr>
                                <w:rFonts w:cs="Calibri"/>
                                <w:color w:val="000000"/>
                              </w:rPr>
                              <w:t>auto</w:t>
                            </w:r>
                          </w:p>
                        </w:tc>
                      </w:tr>
                      <w:tr w:rsidR="00FA7434" w:rsidRPr="00C44588" w:rsidTr="00725AD7">
                        <w:trPr>
                          <w:trHeight w:val="197"/>
                        </w:trPr>
                        <w:tc>
                          <w:tcPr>
                            <w:tcW w:w="1932" w:type="pct"/>
                            <w:vAlign w:val="bottom"/>
                          </w:tcPr>
                          <w:p w:rsidR="00FA7434" w:rsidRDefault="00FA7434" w:rsidP="00725AD7">
                            <w:pPr>
                              <w:rPr>
                                <w:rFonts w:cs="Calibri"/>
                                <w:color w:val="000000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HEP C</w:t>
                            </w:r>
                          </w:p>
                        </w:tc>
                        <w:tc>
                          <w:tcPr>
                            <w:tcW w:w="3068" w:type="pct"/>
                          </w:tcPr>
                          <w:p w:rsidR="00FA7434" w:rsidRDefault="00FA7434">
                            <w:r w:rsidRPr="00566C5B">
                              <w:rPr>
                                <w:rFonts w:cs="Calibri"/>
                                <w:color w:val="000000"/>
                              </w:rPr>
                              <w:t>auto</w:t>
                            </w:r>
                          </w:p>
                        </w:tc>
                      </w:tr>
                    </w:tbl>
                    <w:p w:rsidR="00FA7434" w:rsidRDefault="00FA7434" w:rsidP="00FA7434"/>
                    <w:p w:rsidR="00FA7434" w:rsidRDefault="00FA7434" w:rsidP="00FA7434">
                      <w:r>
                        <w:t>Referred to: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A7434" w:rsidRDefault="00FA7434" w:rsidP="00FA7434">
                      <w:pPr>
                        <w:ind w:firstLine="720"/>
                      </w:pPr>
                    </w:p>
                    <w:p w:rsidR="00FA7434" w:rsidRDefault="00FA7434" w:rsidP="00FA7434">
                      <w:pPr>
                        <w:ind w:firstLine="720"/>
                      </w:pPr>
                      <w:r>
                        <w:t>CHC</w:t>
                      </w:r>
                      <w:r>
                        <w:tab/>
                      </w:r>
                      <w:r w:rsidRPr="00E10087">
                        <w:rPr>
                          <w:noProof/>
                        </w:rPr>
                        <w:drawing>
                          <wp:inline distT="0" distB="0" distL="0" distR="0" wp14:anchorId="0CA0CC46" wp14:editId="0FC9439E">
                            <wp:extent cx="191770" cy="22860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IMS </w:t>
                      </w:r>
                      <w:r>
                        <w:tab/>
                      </w:r>
                      <w:r w:rsidRPr="00E10087">
                        <w:rPr>
                          <w:noProof/>
                        </w:rPr>
                        <w:drawing>
                          <wp:inline distT="0" distB="0" distL="0" distR="0" wp14:anchorId="3733C1FE" wp14:editId="57A5EC96">
                            <wp:extent cx="191770" cy="22860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Other</w:t>
                      </w:r>
                      <w:r>
                        <w:tab/>
                      </w:r>
                      <w:r>
                        <w:tab/>
                      </w:r>
                    </w:p>
                    <w:p w:rsidR="00FA7434" w:rsidRDefault="00FA7434" w:rsidP="00FA743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C2EBF">
                        <w:rPr>
                          <w:sz w:val="16"/>
                        </w:rPr>
                        <w:t>Next Page</w:t>
                      </w:r>
                    </w:p>
                    <w:p w:rsidR="00FA7434" w:rsidRDefault="00FA7434" w:rsidP="00FA7434"/>
                    <w:p w:rsidR="00FA7434" w:rsidRDefault="00FA7434" w:rsidP="00FA7434"/>
                    <w:p w:rsidR="00FA7434" w:rsidRDefault="00FA7434" w:rsidP="00FA7434"/>
                    <w:p w:rsidR="00FA7434" w:rsidRDefault="00FA7434" w:rsidP="00FA7434"/>
                    <w:p w:rsidR="00FA7434" w:rsidRDefault="00FA7434" w:rsidP="00FA743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C2EBF">
                        <w:rPr>
                          <w:sz w:val="16"/>
                        </w:rPr>
                        <w:t>Next Page</w:t>
                      </w:r>
                    </w:p>
                    <w:p w:rsidR="00FA7434" w:rsidRDefault="00FA7434" w:rsidP="00FA7434"/>
                  </w:txbxContent>
                </v:textbox>
              </v:roundrect>
            </w:pict>
          </mc:Fallback>
        </mc:AlternateContent>
      </w:r>
    </w:p>
    <w:p w:rsidR="00FA7434" w:rsidRPr="00725AD7" w:rsidRDefault="00FA7434" w:rsidP="00FA7434"/>
    <w:p w:rsidR="00FA7434" w:rsidRPr="00725AD7" w:rsidRDefault="00FA7434" w:rsidP="00FA7434"/>
    <w:p w:rsidR="00FA7434" w:rsidRPr="00725AD7" w:rsidRDefault="00FA7434" w:rsidP="00FA7434"/>
    <w:p w:rsidR="00FA7434" w:rsidRPr="00725AD7" w:rsidRDefault="00FA7434" w:rsidP="00FA7434"/>
    <w:p w:rsidR="00FA7434" w:rsidRPr="00725AD7" w:rsidRDefault="00FA7434" w:rsidP="00FA7434"/>
    <w:p w:rsidR="00FA7434" w:rsidRDefault="00FA7434" w:rsidP="00FA7434"/>
    <w:p w:rsidR="00FA7434" w:rsidRDefault="00FA7434" w:rsidP="00FA7434"/>
    <w:p w:rsidR="00FA7434" w:rsidRDefault="00FA7434" w:rsidP="00FA7434"/>
    <w:p w:rsidR="00FA7434" w:rsidRDefault="00FA7434" w:rsidP="00FA7434"/>
    <w:p w:rsidR="00FA7434" w:rsidRDefault="00FA7434" w:rsidP="00FA7434"/>
    <w:p w:rsidR="00FA7434" w:rsidRDefault="00FA7434" w:rsidP="00FA743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41F81" wp14:editId="2DC98C14">
                <wp:simplePos x="0" y="0"/>
                <wp:positionH relativeFrom="column">
                  <wp:posOffset>189103</wp:posOffset>
                </wp:positionH>
                <wp:positionV relativeFrom="paragraph">
                  <wp:posOffset>94869</wp:posOffset>
                </wp:positionV>
                <wp:extent cx="178435" cy="213995"/>
                <wp:effectExtent l="10795" t="10160" r="10795" b="1397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3F85B" id="Rectangle 21" o:spid="_x0000_s1026" style="position:absolute;margin-left:14.9pt;margin-top:7.45pt;width:14.05pt;height:1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"/>
            </w:pict>
          </mc:Fallback>
        </mc:AlternateContent>
      </w:r>
    </w:p>
    <w:p w:rsidR="00FA7434" w:rsidRDefault="00FA7434" w:rsidP="00FA7434"/>
    <w:tbl>
      <w:tblPr>
        <w:tblpPr w:leftFromText="180" w:rightFromText="180" w:vertAnchor="text" w:horzAnchor="margin" w:tblpY="1058"/>
        <w:tblW w:w="3346" w:type="pct"/>
        <w:tblLayout w:type="fixed"/>
        <w:tblLook w:val="04A0" w:firstRow="1" w:lastRow="0" w:firstColumn="1" w:lastColumn="0" w:noHBand="0" w:noVBand="1"/>
      </w:tblPr>
      <w:tblGrid>
        <w:gridCol w:w="1542"/>
        <w:gridCol w:w="4492"/>
      </w:tblGrid>
      <w:tr w:rsidR="00FA7434" w:rsidRPr="00725AD7" w:rsidTr="00FA7434">
        <w:trPr>
          <w:trHeight w:val="53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434" w:rsidRDefault="00FA7434" w:rsidP="00FA7434">
            <w:pPr>
              <w:rPr>
                <w:rFonts w:cs="Calibri"/>
                <w:b/>
                <w:color w:val="000000"/>
                <w:highlight w:val="yellow"/>
              </w:rPr>
            </w:pPr>
          </w:p>
          <w:p w:rsidR="00FA7434" w:rsidRPr="00725AD7" w:rsidRDefault="00FA7434" w:rsidP="00FA7434">
            <w:pPr>
              <w:rPr>
                <w:rFonts w:cs="Calibri"/>
                <w:b/>
                <w:color w:val="000000"/>
              </w:rPr>
            </w:pPr>
            <w:r w:rsidRPr="00725AD7">
              <w:rPr>
                <w:rFonts w:cs="Calibri"/>
                <w:b/>
                <w:color w:val="000000"/>
                <w:highlight w:val="yellow"/>
              </w:rPr>
              <w:t>KEY (for highlighting abnormal results</w:t>
            </w:r>
            <w:r>
              <w:rPr>
                <w:rFonts w:cs="Calibri"/>
                <w:b/>
                <w:color w:val="000000"/>
                <w:highlight w:val="yellow"/>
              </w:rPr>
              <w:t xml:space="preserve"> </w:t>
            </w:r>
            <w:r>
              <w:rPr>
                <w:rFonts w:cs="Calibri"/>
                <w:b/>
                <w:color w:val="000000"/>
              </w:rPr>
              <w:t>)</w:t>
            </w:r>
          </w:p>
          <w:p w:rsidR="00FA7434" w:rsidRPr="00725AD7" w:rsidRDefault="00FA7434" w:rsidP="00FA7434">
            <w:pPr>
              <w:rPr>
                <w:rFonts w:cs="Calibri"/>
                <w:b/>
                <w:color w:val="000000"/>
                <w:highlight w:val="yellow"/>
              </w:rPr>
            </w:pPr>
          </w:p>
        </w:tc>
      </w:tr>
      <w:tr w:rsidR="00FA7434" w:rsidRPr="00725AD7" w:rsidTr="00FA7434">
        <w:trPr>
          <w:trHeight w:val="1200"/>
        </w:trPr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A7434" w:rsidRDefault="00FA7434" w:rsidP="00FA7434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HB:                                 </w:t>
            </w:r>
          </w:p>
        </w:tc>
        <w:tc>
          <w:tcPr>
            <w:tcW w:w="3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434" w:rsidRDefault="00FA7434" w:rsidP="00FA7434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Men: </w:t>
            </w:r>
            <w:r w:rsidRPr="004407A0">
              <w:rPr>
                <w:rFonts w:cs="Calibri"/>
                <w:color w:val="000000"/>
              </w:rPr>
              <w:t>less than 13.5</w:t>
            </w:r>
          </w:p>
          <w:p w:rsidR="00FA7434" w:rsidRDefault="00FA7434" w:rsidP="00FA7434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Women:  </w:t>
            </w:r>
            <w:r w:rsidRPr="004407A0">
              <w:rPr>
                <w:rFonts w:cs="Calibri"/>
                <w:color w:val="000000"/>
              </w:rPr>
              <w:t>Less than 11</w:t>
            </w:r>
          </w:p>
          <w:p w:rsidR="00FA7434" w:rsidRDefault="00FA7434" w:rsidP="00FA7434">
            <w:pPr>
              <w:rPr>
                <w:rFonts w:cs="Calibri"/>
                <w:color w:val="000000"/>
              </w:rPr>
            </w:pPr>
          </w:p>
        </w:tc>
      </w:tr>
      <w:tr w:rsidR="00FA7434" w:rsidRPr="00725AD7" w:rsidTr="00FA7434">
        <w:trPr>
          <w:trHeight w:val="486"/>
        </w:trPr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A7434" w:rsidRDefault="00FA7434" w:rsidP="00FA7434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FBS</w:t>
            </w:r>
          </w:p>
        </w:tc>
        <w:tc>
          <w:tcPr>
            <w:tcW w:w="3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7434" w:rsidRDefault="00FA7434" w:rsidP="00FA7434">
            <w:r>
              <w:t>≥ 100 mg/dl</w:t>
            </w:r>
          </w:p>
        </w:tc>
      </w:tr>
      <w:tr w:rsidR="00FA7434" w:rsidRPr="00725AD7" w:rsidTr="00FA7434">
        <w:trPr>
          <w:trHeight w:val="486"/>
        </w:trPr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A7434" w:rsidRDefault="00FA7434" w:rsidP="00FA7434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LDL   </w:t>
            </w:r>
          </w:p>
        </w:tc>
        <w:tc>
          <w:tcPr>
            <w:tcW w:w="3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7434" w:rsidRDefault="00FA7434" w:rsidP="00FA7434">
            <w:r>
              <w:t>≥ 100 mg/dl</w:t>
            </w:r>
          </w:p>
        </w:tc>
      </w:tr>
      <w:tr w:rsidR="00FA7434" w:rsidRPr="00725AD7" w:rsidTr="00FA7434">
        <w:trPr>
          <w:trHeight w:val="486"/>
        </w:trPr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A7434" w:rsidRDefault="00FA7434" w:rsidP="00FA7434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HDL</w:t>
            </w:r>
          </w:p>
        </w:tc>
        <w:tc>
          <w:tcPr>
            <w:tcW w:w="3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7434" w:rsidRDefault="00FA7434" w:rsidP="00FA7434">
            <w:r>
              <w:t>≤ 40 for men or ≤ 50 for women</w:t>
            </w:r>
          </w:p>
        </w:tc>
      </w:tr>
      <w:tr w:rsidR="00FA7434" w:rsidRPr="00725AD7" w:rsidTr="00FA7434">
        <w:trPr>
          <w:trHeight w:val="486"/>
        </w:trPr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A7434" w:rsidRDefault="00FA7434" w:rsidP="00FA7434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Triglyceride</w:t>
            </w:r>
          </w:p>
        </w:tc>
        <w:tc>
          <w:tcPr>
            <w:tcW w:w="3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7434" w:rsidRDefault="00FA7434" w:rsidP="00FA7434">
            <w:r>
              <w:t>≥ 150 mg/dL</w:t>
            </w:r>
          </w:p>
        </w:tc>
      </w:tr>
      <w:tr w:rsidR="00FA7434" w:rsidRPr="00725AD7" w:rsidTr="00FA7434">
        <w:trPr>
          <w:trHeight w:val="486"/>
        </w:trPr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A7434" w:rsidRDefault="00FA7434" w:rsidP="00FA7434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HEP C</w:t>
            </w:r>
          </w:p>
        </w:tc>
        <w:tc>
          <w:tcPr>
            <w:tcW w:w="37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7434" w:rsidRDefault="00FA7434" w:rsidP="00FA7434">
            <w:r>
              <w:rPr>
                <w:rFonts w:cs="Calibri"/>
                <w:color w:val="000000"/>
              </w:rPr>
              <w:t>Reactive</w:t>
            </w:r>
          </w:p>
        </w:tc>
      </w:tr>
    </w:tbl>
    <w:p w:rsidR="00FA7434" w:rsidRDefault="00FA7434">
      <w:pPr>
        <w:widowControl/>
        <w:spacing w:line="240" w:lineRule="auto"/>
        <w:rPr>
          <w:b/>
        </w:rPr>
      </w:pPr>
      <w:r>
        <w:rPr>
          <w:b/>
        </w:rPr>
        <w:br w:type="page"/>
      </w:r>
    </w:p>
    <w:p w:rsidR="00FA7434" w:rsidRDefault="00FA7434" w:rsidP="00FA7434">
      <w:pPr>
        <w:rPr>
          <w:b/>
        </w:rPr>
      </w:pPr>
      <w:r>
        <w:rPr>
          <w:b/>
        </w:rPr>
        <w:lastRenderedPageBreak/>
        <w:t>Referrals</w:t>
      </w:r>
    </w:p>
    <w:p w:rsidR="00FA7434" w:rsidRDefault="00FA7434" w:rsidP="00FA7434">
      <w:pPr>
        <w:rPr>
          <w:b/>
        </w:rPr>
      </w:pPr>
      <w:r w:rsidRPr="004F1B0D">
        <w:rPr>
          <w:b/>
        </w:rPr>
        <w:t>Over all individual outcome (who needs referral</w:t>
      </w:r>
      <w:r>
        <w:rPr>
          <w:b/>
        </w:rPr>
        <w:t>—system would highlight when)</w:t>
      </w:r>
    </w:p>
    <w:p w:rsidR="00FA7434" w:rsidRPr="004F1B0D" w:rsidRDefault="00FA7434" w:rsidP="00FA7434">
      <w:pPr>
        <w:rPr>
          <w:b/>
        </w:rPr>
      </w:pPr>
      <w:r>
        <w:rPr>
          <w:b/>
        </w:rPr>
        <w:t xml:space="preserve">Any 2 of the following </w:t>
      </w:r>
    </w:p>
    <w:p w:rsidR="00FA7434" w:rsidRDefault="00FA7434" w:rsidP="00FA7434">
      <w:pPr>
        <w:pStyle w:val="ListParagraph"/>
        <w:widowControl/>
        <w:numPr>
          <w:ilvl w:val="0"/>
          <w:numId w:val="47"/>
        </w:numPr>
        <w:spacing w:after="160" w:line="259" w:lineRule="auto"/>
      </w:pPr>
      <w:r>
        <w:t>Waist circumference  (men ≥ 90 cm; women ≥ 80 cm)</w:t>
      </w:r>
    </w:p>
    <w:p w:rsidR="00FA7434" w:rsidRDefault="00FA7434" w:rsidP="00FA7434">
      <w:pPr>
        <w:pStyle w:val="ListParagraph"/>
      </w:pPr>
    </w:p>
    <w:p w:rsidR="00FA7434" w:rsidRDefault="00FA7434" w:rsidP="00FA7434">
      <w:pPr>
        <w:pStyle w:val="ListParagraph"/>
        <w:widowControl/>
        <w:numPr>
          <w:ilvl w:val="0"/>
          <w:numId w:val="47"/>
        </w:numPr>
        <w:spacing w:after="160" w:line="259" w:lineRule="auto"/>
      </w:pPr>
      <w:r>
        <w:t xml:space="preserve">TG ≥ 150 mg/dL </w:t>
      </w:r>
      <w:r w:rsidRPr="00B06219">
        <w:rPr>
          <w:b/>
          <w:sz w:val="32"/>
        </w:rPr>
        <w:t>or</w:t>
      </w:r>
      <w:r w:rsidRPr="00B06219">
        <w:rPr>
          <w:sz w:val="32"/>
        </w:rPr>
        <w:t xml:space="preserve"> </w:t>
      </w:r>
      <w:r>
        <w:t>on cholesterol medication</w:t>
      </w:r>
    </w:p>
    <w:p w:rsidR="00FA7434" w:rsidRDefault="00FA7434" w:rsidP="00FA7434">
      <w:pPr>
        <w:pStyle w:val="ListParagraph"/>
      </w:pPr>
    </w:p>
    <w:p w:rsidR="00FA7434" w:rsidRDefault="00FA7434" w:rsidP="00FA7434">
      <w:pPr>
        <w:pStyle w:val="ListParagraph"/>
        <w:widowControl/>
        <w:numPr>
          <w:ilvl w:val="0"/>
          <w:numId w:val="47"/>
        </w:numPr>
        <w:spacing w:after="160" w:line="259" w:lineRule="auto"/>
      </w:pPr>
      <w:r>
        <w:t xml:space="preserve">HDL ≤ 40 for men or ≤ 50 for women </w:t>
      </w:r>
      <w:r w:rsidRPr="00B06219">
        <w:rPr>
          <w:b/>
          <w:sz w:val="32"/>
        </w:rPr>
        <w:t>or</w:t>
      </w:r>
      <w:r>
        <w:t xml:space="preserve"> on cholesterol medication</w:t>
      </w:r>
    </w:p>
    <w:p w:rsidR="00FA7434" w:rsidRDefault="00FA7434" w:rsidP="00FA7434">
      <w:pPr>
        <w:pStyle w:val="ListParagraph"/>
      </w:pPr>
    </w:p>
    <w:p w:rsidR="00FA7434" w:rsidRDefault="00FA7434" w:rsidP="00FA7434">
      <w:pPr>
        <w:pStyle w:val="ListParagraph"/>
        <w:widowControl/>
        <w:numPr>
          <w:ilvl w:val="0"/>
          <w:numId w:val="47"/>
        </w:numPr>
        <w:spacing w:after="160" w:line="259" w:lineRule="auto"/>
      </w:pPr>
      <w:r>
        <w:t xml:space="preserve">Systolic Blood Pressure ≥ 130 </w:t>
      </w:r>
      <w:r w:rsidRPr="00B06219">
        <w:rPr>
          <w:b/>
          <w:sz w:val="32"/>
        </w:rPr>
        <w:t>or</w:t>
      </w:r>
      <w:r>
        <w:t xml:space="preserve"> Diastolic Blood Pressure ≥ 85 </w:t>
      </w:r>
      <w:r w:rsidRPr="004F1B0D">
        <w:rPr>
          <w:b/>
          <w:sz w:val="32"/>
        </w:rPr>
        <w:t>or</w:t>
      </w:r>
      <w:r>
        <w:t xml:space="preserve"> on antihypertensive treatment</w:t>
      </w:r>
    </w:p>
    <w:p w:rsidR="00FA7434" w:rsidRDefault="00FA7434" w:rsidP="00FA7434">
      <w:pPr>
        <w:pStyle w:val="ListParagraph"/>
      </w:pPr>
    </w:p>
    <w:p w:rsidR="00FA7434" w:rsidRDefault="00FA7434" w:rsidP="00FA7434">
      <w:pPr>
        <w:pStyle w:val="ListParagraph"/>
        <w:widowControl/>
        <w:numPr>
          <w:ilvl w:val="0"/>
          <w:numId w:val="47"/>
        </w:numPr>
        <w:spacing w:after="160" w:line="259" w:lineRule="auto"/>
      </w:pPr>
      <w:r>
        <w:t xml:space="preserve">Fasting glucose ≥ 100 mg/dL </w:t>
      </w:r>
      <w:r w:rsidRPr="00B06219">
        <w:rPr>
          <w:b/>
          <w:sz w:val="32"/>
        </w:rPr>
        <w:t>or</w:t>
      </w:r>
      <w:r>
        <w:t xml:space="preserve"> on diabetes medications</w:t>
      </w:r>
    </w:p>
    <w:p w:rsidR="00FA7434" w:rsidRPr="00E10087" w:rsidRDefault="00FA7434" w:rsidP="00FA7434">
      <w:pPr>
        <w:pStyle w:val="ListParagraph"/>
        <w:rPr>
          <w:b/>
          <w:u w:val="single"/>
        </w:rPr>
      </w:pPr>
    </w:p>
    <w:p w:rsidR="00FA7434" w:rsidRPr="00E10087" w:rsidRDefault="00FA7434" w:rsidP="00FA7434">
      <w:pPr>
        <w:pStyle w:val="ListParagraph"/>
        <w:rPr>
          <w:b/>
          <w:u w:val="single"/>
        </w:rPr>
      </w:pPr>
      <w:r w:rsidRPr="00E10087">
        <w:rPr>
          <w:b/>
          <w:u w:val="single"/>
        </w:rPr>
        <w:t>Others conditions:</w:t>
      </w:r>
    </w:p>
    <w:p w:rsidR="00FA7434" w:rsidRDefault="00FA7434" w:rsidP="00FA7434">
      <w:pPr>
        <w:pStyle w:val="ListParagraph"/>
      </w:pPr>
    </w:p>
    <w:p w:rsidR="00FA7434" w:rsidRPr="004F1B0D" w:rsidRDefault="00FA7434" w:rsidP="00FA7434">
      <w:pPr>
        <w:pStyle w:val="ListParagraph"/>
        <w:widowControl/>
        <w:numPr>
          <w:ilvl w:val="0"/>
          <w:numId w:val="47"/>
        </w:numPr>
        <w:spacing w:after="160" w:line="259" w:lineRule="auto"/>
        <w:rPr>
          <w:i/>
        </w:rPr>
      </w:pPr>
      <w:r w:rsidRPr="004F1B0D">
        <w:rPr>
          <w:i/>
        </w:rPr>
        <w:t>HEP c reactive</w:t>
      </w:r>
    </w:p>
    <w:p w:rsidR="00FA7434" w:rsidRPr="004F1B0D" w:rsidRDefault="00FA7434" w:rsidP="00FA7434">
      <w:pPr>
        <w:pStyle w:val="ListParagraph"/>
        <w:rPr>
          <w:i/>
        </w:rPr>
      </w:pPr>
    </w:p>
    <w:p w:rsidR="00FA7434" w:rsidRPr="001C2F65" w:rsidRDefault="00FA7434" w:rsidP="00FA7434">
      <w:pPr>
        <w:pStyle w:val="ListParagraph"/>
        <w:widowControl/>
        <w:numPr>
          <w:ilvl w:val="0"/>
          <w:numId w:val="47"/>
        </w:numPr>
        <w:spacing w:after="160" w:line="259" w:lineRule="auto"/>
        <w:rPr>
          <w:i/>
        </w:rPr>
      </w:pPr>
      <w:r w:rsidRPr="001C2F65">
        <w:rPr>
          <w:i/>
        </w:rPr>
        <w:t xml:space="preserve">Individual who would like quit smoking or tobacco </w:t>
      </w:r>
    </w:p>
    <w:p w:rsidR="00FA7434" w:rsidRPr="004F1B0D" w:rsidRDefault="00FA7434" w:rsidP="00FA7434">
      <w:pPr>
        <w:pStyle w:val="ListParagraph"/>
        <w:rPr>
          <w:i/>
        </w:rPr>
      </w:pPr>
    </w:p>
    <w:p w:rsidR="00FA7434" w:rsidRPr="004F1B0D" w:rsidRDefault="00FA7434" w:rsidP="00FA7434">
      <w:pPr>
        <w:pStyle w:val="ListParagraph"/>
        <w:widowControl/>
        <w:numPr>
          <w:ilvl w:val="0"/>
          <w:numId w:val="47"/>
        </w:numPr>
        <w:spacing w:after="160" w:line="259" w:lineRule="auto"/>
        <w:rPr>
          <w:i/>
        </w:rPr>
      </w:pPr>
      <w:r w:rsidRPr="004F1B0D">
        <w:rPr>
          <w:i/>
        </w:rPr>
        <w:t>Individual with highlighted HB</w:t>
      </w:r>
    </w:p>
    <w:p w:rsidR="00FA7434" w:rsidRPr="004F1B0D" w:rsidRDefault="00FA7434" w:rsidP="00FA7434">
      <w:pPr>
        <w:pStyle w:val="ListParagraph"/>
        <w:rPr>
          <w:i/>
        </w:rPr>
      </w:pPr>
    </w:p>
    <w:p w:rsidR="00FA7434" w:rsidRDefault="00FA7434" w:rsidP="00FA7434">
      <w:pPr>
        <w:pStyle w:val="ListParagraph"/>
        <w:widowControl/>
        <w:numPr>
          <w:ilvl w:val="0"/>
          <w:numId w:val="47"/>
        </w:numPr>
        <w:spacing w:after="160" w:line="259" w:lineRule="auto"/>
        <w:rPr>
          <w:i/>
        </w:rPr>
      </w:pPr>
      <w:r w:rsidRPr="004F1B0D">
        <w:rPr>
          <w:i/>
        </w:rPr>
        <w:t xml:space="preserve">Individual </w:t>
      </w:r>
      <w:r>
        <w:rPr>
          <w:i/>
        </w:rPr>
        <w:t>with highlighted yes in either one question of psychosocial history</w:t>
      </w:r>
    </w:p>
    <w:p w:rsidR="00FA7434" w:rsidRDefault="00FA7434" w:rsidP="00FA7434">
      <w:pPr>
        <w:pStyle w:val="ListParagraph"/>
        <w:rPr>
          <w:i/>
        </w:rPr>
      </w:pPr>
    </w:p>
    <w:p w:rsidR="00FA7434" w:rsidRPr="00FA7434" w:rsidRDefault="00FA7434" w:rsidP="004B0A24">
      <w:pPr>
        <w:pStyle w:val="ListParagraph"/>
        <w:widowControl/>
        <w:numPr>
          <w:ilvl w:val="0"/>
          <w:numId w:val="47"/>
        </w:numPr>
        <w:spacing w:after="160" w:line="259" w:lineRule="auto"/>
        <w:rPr>
          <w:i/>
          <w:highlight w:val="yellow"/>
        </w:rPr>
      </w:pPr>
      <w:r w:rsidRPr="00A34B86">
        <w:rPr>
          <w:i/>
        </w:rPr>
        <w:t>Individual with highlighted yes in history of smoking, heighted FBS or TG or LDL or SBP</w:t>
      </w:r>
    </w:p>
    <w:p w:rsidR="00FA7434" w:rsidRPr="00FA7434" w:rsidRDefault="00FA7434" w:rsidP="00FA7434">
      <w:pPr>
        <w:pStyle w:val="ListParagraph"/>
        <w:rPr>
          <w:i/>
          <w:highlight w:val="yellow"/>
        </w:rPr>
      </w:pPr>
    </w:p>
    <w:p w:rsidR="00FA7434" w:rsidRPr="00FA7434" w:rsidRDefault="00FA7434" w:rsidP="00FA7434">
      <w:pPr>
        <w:pStyle w:val="ListParagraph"/>
        <w:widowControl/>
        <w:spacing w:after="160" w:line="259" w:lineRule="auto"/>
        <w:rPr>
          <w:i/>
          <w:highlight w:val="yellow"/>
        </w:rPr>
      </w:pPr>
    </w:p>
    <w:p w:rsidR="00282FCD" w:rsidRDefault="00D937CC">
      <w:pPr>
        <w:pStyle w:val="Heading2"/>
      </w:pPr>
      <w:bookmarkStart w:id="20" w:name="_Toc515444091"/>
      <w:r>
        <w:t>Outputs</w:t>
      </w:r>
      <w:bookmarkEnd w:id="20"/>
    </w:p>
    <w:p w:rsidR="00FA7434" w:rsidRDefault="00FA7434" w:rsidP="00FA7434">
      <w:pPr>
        <w:ind w:firstLine="720"/>
        <w:rPr>
          <w:b/>
        </w:rPr>
      </w:pPr>
    </w:p>
    <w:p w:rsidR="00FA7434" w:rsidRDefault="00FA7434" w:rsidP="00FA7434">
      <w:pPr>
        <w:ind w:firstLine="720"/>
        <w:rPr>
          <w:b/>
        </w:rPr>
      </w:pPr>
      <w:r w:rsidRPr="004F1B0D">
        <w:rPr>
          <w:b/>
        </w:rPr>
        <w:t>Ov</w:t>
      </w:r>
      <w:r>
        <w:rPr>
          <w:b/>
        </w:rPr>
        <w:t>er</w:t>
      </w:r>
      <w:r w:rsidRPr="004F1B0D">
        <w:rPr>
          <w:b/>
        </w:rPr>
        <w:t xml:space="preserve">all </w:t>
      </w:r>
      <w:r>
        <w:rPr>
          <w:b/>
        </w:rPr>
        <w:t xml:space="preserve">population </w:t>
      </w:r>
      <w:r w:rsidRPr="004F1B0D">
        <w:rPr>
          <w:b/>
        </w:rPr>
        <w:t xml:space="preserve">outcome </w:t>
      </w:r>
    </w:p>
    <w:p w:rsidR="00FA7434" w:rsidRDefault="00FA7434" w:rsidP="00FA7434">
      <w:pPr>
        <w:pStyle w:val="ListParagraph"/>
      </w:pPr>
    </w:p>
    <w:p w:rsidR="00FA7434" w:rsidRDefault="00FA7434" w:rsidP="00FA7434">
      <w:pPr>
        <w:pStyle w:val="ListParagraph"/>
        <w:widowControl/>
        <w:numPr>
          <w:ilvl w:val="0"/>
          <w:numId w:val="48"/>
        </w:numPr>
        <w:spacing w:after="160" w:line="259" w:lineRule="auto"/>
      </w:pPr>
      <w:r>
        <w:t>No. of employees screened (overall and also as per service line)</w:t>
      </w:r>
    </w:p>
    <w:p w:rsidR="00FA7434" w:rsidRDefault="00FA7434" w:rsidP="00FA7434">
      <w:pPr>
        <w:pStyle w:val="ListParagraph"/>
        <w:widowControl/>
        <w:numPr>
          <w:ilvl w:val="0"/>
          <w:numId w:val="48"/>
        </w:numPr>
        <w:spacing w:after="160" w:line="259" w:lineRule="auto"/>
      </w:pPr>
      <w:r>
        <w:t xml:space="preserve">No. of  employees identified with risk of metabolic syndrome </w:t>
      </w:r>
    </w:p>
    <w:p w:rsidR="00FA7434" w:rsidRDefault="00FA7434" w:rsidP="00FA7434">
      <w:pPr>
        <w:pStyle w:val="ListParagraph"/>
        <w:widowControl/>
        <w:numPr>
          <w:ilvl w:val="0"/>
          <w:numId w:val="48"/>
        </w:numPr>
        <w:spacing w:after="160" w:line="259" w:lineRule="auto"/>
      </w:pPr>
      <w:r>
        <w:t>No of employee referred to physician</w:t>
      </w:r>
    </w:p>
    <w:p w:rsidR="00FA7434" w:rsidRDefault="00FA7434" w:rsidP="00FA7434">
      <w:pPr>
        <w:pStyle w:val="ListParagraph"/>
        <w:widowControl/>
        <w:numPr>
          <w:ilvl w:val="0"/>
          <w:numId w:val="48"/>
        </w:numPr>
        <w:spacing w:after="160" w:line="259" w:lineRule="auto"/>
      </w:pPr>
      <w:r>
        <w:t>No. of employees with HEP C positive</w:t>
      </w:r>
    </w:p>
    <w:p w:rsidR="00FA7434" w:rsidRDefault="00FA7434" w:rsidP="00FA7434">
      <w:pPr>
        <w:pStyle w:val="ListParagraph"/>
        <w:widowControl/>
        <w:numPr>
          <w:ilvl w:val="0"/>
          <w:numId w:val="48"/>
        </w:numPr>
        <w:spacing w:after="160" w:line="259" w:lineRule="auto"/>
      </w:pPr>
      <w:r>
        <w:t>No of employees with anemia</w:t>
      </w:r>
    </w:p>
    <w:p w:rsidR="00FA7434" w:rsidRDefault="00FA7434" w:rsidP="00FA7434">
      <w:pPr>
        <w:pStyle w:val="ListParagraph"/>
        <w:widowControl/>
        <w:numPr>
          <w:ilvl w:val="0"/>
          <w:numId w:val="48"/>
        </w:numPr>
        <w:spacing w:after="160" w:line="259" w:lineRule="auto"/>
      </w:pPr>
      <w:r>
        <w:t>With positive psychosocial history</w:t>
      </w:r>
    </w:p>
    <w:p w:rsidR="00FA7434" w:rsidRDefault="00FA7434" w:rsidP="00FA7434">
      <w:pPr>
        <w:pStyle w:val="ListParagraph"/>
        <w:widowControl/>
        <w:numPr>
          <w:ilvl w:val="0"/>
          <w:numId w:val="48"/>
        </w:numPr>
        <w:spacing w:after="160" w:line="259" w:lineRule="auto"/>
      </w:pPr>
      <w:r>
        <w:t>Lab investigations done employees</w:t>
      </w:r>
    </w:p>
    <w:p w:rsidR="00FA7434" w:rsidRDefault="00FA7434">
      <w:pPr>
        <w:widowControl/>
        <w:spacing w:line="240" w:lineRule="auto"/>
      </w:pPr>
    </w:p>
    <w:p w:rsidR="004B0A24" w:rsidRPr="004B0A24" w:rsidRDefault="004B0A24" w:rsidP="004B0A24"/>
    <w:sectPr w:rsidR="004B0A24" w:rsidRPr="004B0A24">
      <w:headerReference w:type="default" r:id="rId14"/>
      <w:footerReference w:type="default" r:id="rId15"/>
      <w:pgSz w:w="11907" w:h="16840" w:code="9"/>
      <w:pgMar w:top="1440" w:right="1440" w:bottom="1276" w:left="1440" w:header="720" w:footer="3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3ED" w:rsidRDefault="005E33ED">
      <w:pPr>
        <w:spacing w:line="240" w:lineRule="auto"/>
      </w:pPr>
      <w:r>
        <w:separator/>
      </w:r>
    </w:p>
  </w:endnote>
  <w:endnote w:type="continuationSeparator" w:id="0">
    <w:p w:rsidR="005E33ED" w:rsidRDefault="005E3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827"/>
      <w:gridCol w:w="2857"/>
    </w:tblGrid>
    <w:tr w:rsidR="00282FCD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282FCD" w:rsidRDefault="00667079">
          <w:pPr>
            <w:ind w:right="360"/>
          </w:pPr>
          <w:r>
            <w:t>Confidential</w:t>
          </w:r>
        </w:p>
      </w:tc>
      <w:tc>
        <w:tcPr>
          <w:tcW w:w="3827" w:type="dxa"/>
          <w:tcBorders>
            <w:top w:val="nil"/>
            <w:left w:val="nil"/>
            <w:bottom w:val="nil"/>
            <w:right w:val="nil"/>
          </w:tcBorders>
        </w:tcPr>
        <w:p w:rsidR="00282FCD" w:rsidRDefault="00667079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The Aga Khan University Hospital</w:t>
            </w:r>
          </w:fldSimple>
          <w:r w:rsidR="00D937CC">
            <w:t>, 2018</w:t>
          </w:r>
        </w:p>
        <w:p w:rsidR="00D937CC" w:rsidRDefault="00D937CC" w:rsidP="00D937CC"/>
      </w:tc>
      <w:tc>
        <w:tcPr>
          <w:tcW w:w="2857" w:type="dxa"/>
          <w:tcBorders>
            <w:top w:val="nil"/>
            <w:left w:val="nil"/>
            <w:bottom w:val="nil"/>
            <w:right w:val="nil"/>
          </w:tcBorders>
        </w:tcPr>
        <w:p w:rsidR="00282FCD" w:rsidRDefault="0066707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938B3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282FCD" w:rsidRDefault="00282F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3ED" w:rsidRDefault="005E33ED">
      <w:pPr>
        <w:spacing w:line="240" w:lineRule="auto"/>
      </w:pPr>
      <w:r>
        <w:separator/>
      </w:r>
    </w:p>
  </w:footnote>
  <w:footnote w:type="continuationSeparator" w:id="0">
    <w:p w:rsidR="005E33ED" w:rsidRDefault="005E33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FCD" w:rsidRDefault="00282FCD">
    <w:pPr>
      <w:rPr>
        <w:sz w:val="24"/>
      </w:rPr>
    </w:pPr>
  </w:p>
  <w:p w:rsidR="00282FCD" w:rsidRDefault="00282FCD">
    <w:pPr>
      <w:pBdr>
        <w:top w:val="single" w:sz="6" w:space="1" w:color="auto"/>
      </w:pBdr>
      <w:rPr>
        <w:sz w:val="24"/>
      </w:rPr>
    </w:pPr>
  </w:p>
  <w:p w:rsidR="00282FCD" w:rsidRDefault="0066707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The Aga Khan University Hospital</w:t>
    </w:r>
    <w:r>
      <w:rPr>
        <w:rFonts w:ascii="Arial" w:hAnsi="Arial"/>
        <w:b/>
        <w:sz w:val="36"/>
      </w:rPr>
      <w:fldChar w:fldCharType="end"/>
    </w:r>
  </w:p>
  <w:p w:rsidR="00282FCD" w:rsidRDefault="00282FCD">
    <w:pPr>
      <w:pBdr>
        <w:bottom w:val="single" w:sz="6" w:space="1" w:color="auto"/>
      </w:pBdr>
      <w:jc w:val="right"/>
      <w:rPr>
        <w:sz w:val="24"/>
      </w:rPr>
    </w:pPr>
  </w:p>
  <w:p w:rsidR="00282FCD" w:rsidRDefault="00282F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0BE" w:rsidRDefault="00BC30BE">
    <w:pPr>
      <w:pStyle w:val="Header"/>
    </w:pPr>
    <w:r>
      <w:t>Employee Health Screen- Software 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BEC3F7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5BC2D35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5">
    <w:nsid w:val="073F33F4"/>
    <w:multiLevelType w:val="hybridMultilevel"/>
    <w:tmpl w:val="B4BE73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0500CC9"/>
    <w:multiLevelType w:val="hybridMultilevel"/>
    <w:tmpl w:val="3FC613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A8C2FBE"/>
    <w:multiLevelType w:val="hybridMultilevel"/>
    <w:tmpl w:val="6CBA9104"/>
    <w:lvl w:ilvl="0" w:tplc="ADD2C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242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32F0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68C2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B2CF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8433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9435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EEC7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00A5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2C6887"/>
    <w:multiLevelType w:val="hybridMultilevel"/>
    <w:tmpl w:val="A14C7A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03375F1"/>
    <w:multiLevelType w:val="hybridMultilevel"/>
    <w:tmpl w:val="E44CF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0396E81"/>
    <w:multiLevelType w:val="hybridMultilevel"/>
    <w:tmpl w:val="E44CFD3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0687436"/>
    <w:multiLevelType w:val="hybridMultilevel"/>
    <w:tmpl w:val="2BE8C3A6"/>
    <w:lvl w:ilvl="0" w:tplc="3EE42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FAB2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74F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6C84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8A3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C470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E4B7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B8E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EE8E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2B40F9B"/>
    <w:multiLevelType w:val="hybridMultilevel"/>
    <w:tmpl w:val="AA145E52"/>
    <w:lvl w:ilvl="0" w:tplc="0CC434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3EB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3862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D8C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66B1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742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44EF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249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7C9D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4F50A0C"/>
    <w:multiLevelType w:val="hybridMultilevel"/>
    <w:tmpl w:val="3C7A65A6"/>
    <w:lvl w:ilvl="0" w:tplc="F6D60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FC0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501B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C7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D0C2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86B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041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4E8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00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A996861"/>
    <w:multiLevelType w:val="hybridMultilevel"/>
    <w:tmpl w:val="23CEF9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2B8B2BB8"/>
    <w:multiLevelType w:val="multilevel"/>
    <w:tmpl w:val="F0A6AA3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394F5DD3"/>
    <w:multiLevelType w:val="hybridMultilevel"/>
    <w:tmpl w:val="82A6A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2F7437F"/>
    <w:multiLevelType w:val="hybridMultilevel"/>
    <w:tmpl w:val="06347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65D30A2"/>
    <w:multiLevelType w:val="hybridMultilevel"/>
    <w:tmpl w:val="33908B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C146125"/>
    <w:multiLevelType w:val="hybridMultilevel"/>
    <w:tmpl w:val="A14C7A0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C3C6C0D"/>
    <w:multiLevelType w:val="hybridMultilevel"/>
    <w:tmpl w:val="00A656F6"/>
    <w:lvl w:ilvl="0" w:tplc="82488F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5AF1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8486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D0EF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B8B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2808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5619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8BA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30A6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882C98"/>
    <w:multiLevelType w:val="hybridMultilevel"/>
    <w:tmpl w:val="E77633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D9E579B"/>
    <w:multiLevelType w:val="hybridMultilevel"/>
    <w:tmpl w:val="719A895A"/>
    <w:lvl w:ilvl="0" w:tplc="622A50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F9A1DAE"/>
    <w:multiLevelType w:val="hybridMultilevel"/>
    <w:tmpl w:val="E77633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FC32C18"/>
    <w:multiLevelType w:val="hybridMultilevel"/>
    <w:tmpl w:val="A5E27FEC"/>
    <w:lvl w:ilvl="0" w:tplc="292CC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E4E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0AF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949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A865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2F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A6A3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64F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DED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25"/>
  </w:num>
  <w:num w:numId="5">
    <w:abstractNumId w:val="40"/>
  </w:num>
  <w:num w:numId="6">
    <w:abstractNumId w:val="31"/>
  </w:num>
  <w:num w:numId="7">
    <w:abstractNumId w:val="3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8"/>
  </w:num>
  <w:num w:numId="11">
    <w:abstractNumId w:val="6"/>
  </w:num>
  <w:num w:numId="12">
    <w:abstractNumId w:val="26"/>
  </w:num>
  <w:num w:numId="13">
    <w:abstractNumId w:val="24"/>
  </w:num>
  <w:num w:numId="14">
    <w:abstractNumId w:val="37"/>
  </w:num>
  <w:num w:numId="15">
    <w:abstractNumId w:val="23"/>
  </w:num>
  <w:num w:numId="16">
    <w:abstractNumId w:val="8"/>
  </w:num>
  <w:num w:numId="17">
    <w:abstractNumId w:val="35"/>
  </w:num>
  <w:num w:numId="18">
    <w:abstractNumId w:val="29"/>
  </w:num>
  <w:num w:numId="19">
    <w:abstractNumId w:val="14"/>
  </w:num>
  <w:num w:numId="20">
    <w:abstractNumId w:val="28"/>
  </w:num>
  <w:num w:numId="21">
    <w:abstractNumId w:val="22"/>
  </w:num>
  <w:num w:numId="22">
    <w:abstractNumId w:val="34"/>
  </w:num>
  <w:num w:numId="23">
    <w:abstractNumId w:val="19"/>
  </w:num>
  <w:num w:numId="24">
    <w:abstractNumId w:val="18"/>
  </w:num>
  <w:num w:numId="25">
    <w:abstractNumId w:val="16"/>
  </w:num>
  <w:num w:numId="26">
    <w:abstractNumId w:val="32"/>
  </w:num>
  <w:num w:numId="27">
    <w:abstractNumId w:val="33"/>
  </w:num>
  <w:num w:numId="28">
    <w:abstractNumId w:val="9"/>
  </w:num>
  <w:num w:numId="29">
    <w:abstractNumId w:val="17"/>
  </w:num>
  <w:num w:numId="30">
    <w:abstractNumId w:val="13"/>
  </w:num>
  <w:num w:numId="31">
    <w:abstractNumId w:val="46"/>
  </w:num>
  <w:num w:numId="32">
    <w:abstractNumId w:val="42"/>
  </w:num>
  <w:num w:numId="33">
    <w:abstractNumId w:val="15"/>
  </w:num>
  <w:num w:numId="34">
    <w:abstractNumId w:val="5"/>
  </w:num>
  <w:num w:numId="35">
    <w:abstractNumId w:val="20"/>
  </w:num>
  <w:num w:numId="36">
    <w:abstractNumId w:val="7"/>
  </w:num>
  <w:num w:numId="37">
    <w:abstractNumId w:val="4"/>
  </w:num>
  <w:num w:numId="38">
    <w:abstractNumId w:val="11"/>
  </w:num>
  <w:num w:numId="39">
    <w:abstractNumId w:val="12"/>
  </w:num>
  <w:num w:numId="40">
    <w:abstractNumId w:val="10"/>
  </w:num>
  <w:num w:numId="41">
    <w:abstractNumId w:val="41"/>
  </w:num>
  <w:num w:numId="42">
    <w:abstractNumId w:val="27"/>
  </w:num>
  <w:num w:numId="43">
    <w:abstractNumId w:val="43"/>
  </w:num>
  <w:num w:numId="44">
    <w:abstractNumId w:val="39"/>
  </w:num>
  <w:num w:numId="45">
    <w:abstractNumId w:val="45"/>
  </w:num>
  <w:num w:numId="46">
    <w:abstractNumId w:val="21"/>
  </w:num>
  <w:num w:numId="47">
    <w:abstractNumId w:val="36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BE"/>
    <w:rsid w:val="000410F6"/>
    <w:rsid w:val="000A0D57"/>
    <w:rsid w:val="001938B3"/>
    <w:rsid w:val="001F6BE7"/>
    <w:rsid w:val="00282FCD"/>
    <w:rsid w:val="004B0A24"/>
    <w:rsid w:val="005E33ED"/>
    <w:rsid w:val="00667079"/>
    <w:rsid w:val="006C350A"/>
    <w:rsid w:val="00753899"/>
    <w:rsid w:val="00756443"/>
    <w:rsid w:val="00BC30BE"/>
    <w:rsid w:val="00C30695"/>
    <w:rsid w:val="00CB2058"/>
    <w:rsid w:val="00D937CC"/>
    <w:rsid w:val="00E5381A"/>
    <w:rsid w:val="00EF785C"/>
    <w:rsid w:val="00FA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9A124-FCA2-45A7-B2DB-106C6103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37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7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7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7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7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Indent2">
    <w:name w:val="Body Text Indent 2"/>
    <w:basedOn w:val="Normal"/>
    <w:semiHidden/>
    <w:pPr>
      <w:ind w:left="720"/>
    </w:pPr>
  </w:style>
  <w:style w:type="table" w:styleId="TableGrid">
    <w:name w:val="Table Grid"/>
    <w:basedOn w:val="TableNormal"/>
    <w:uiPriority w:val="39"/>
    <w:rsid w:val="00756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350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937C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l.fi/publications/ehrm/product2/part_iii5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l.fi/publications/ehrm/product2/part_iii5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RUP%20Requirements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8C84E-3E61-4500-999B-93791A453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4024</TotalTime>
  <Pages>8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Rashid Gadit</Manager>
  <Company>The Aga Khan University Hospital</Company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Patient Admission, Discharge &amp; Transfer System</dc:subject>
  <dc:creator>Shahid Mehmood</dc:creator>
  <cp:keywords/>
  <dc:description/>
  <cp:lastModifiedBy>farzana.tajuddin</cp:lastModifiedBy>
  <cp:revision>6</cp:revision>
  <cp:lastPrinted>2001-01-05T12:34:00Z</cp:lastPrinted>
  <dcterms:created xsi:type="dcterms:W3CDTF">2018-05-25T08:02:00Z</dcterms:created>
  <dcterms:modified xsi:type="dcterms:W3CDTF">2018-05-30T06:55:00Z</dcterms:modified>
  <cp:category>Requirement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The Admission Office</vt:lpwstr>
  </property>
  <property fmtid="{D5CDD505-2E9C-101B-9397-08002B2CF9AE}" pid="3" name="Editor">
    <vt:lpwstr>Shahid Mehmood</vt:lpwstr>
  </property>
</Properties>
</file>